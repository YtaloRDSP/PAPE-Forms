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{cpf}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{rg}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r>
        <w:rPr>
          <w:rFonts w:ascii="Arial Narrow" w:hAnsi="Arial Narrow" w:cstheme="minorHAnsi"/>
          <w:sz w:val="20"/>
          <w:szCs w:val="20"/>
        </w:rPr>
        <w:t xml:space="preserve">email}   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3227F110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>Termo de Bolsa Nº.</w:t>
      </w:r>
      <w:r w:rsidR="00307F70">
        <w:rPr>
          <w:rFonts w:ascii="Arial Narrow" w:hAnsi="Arial Narrow" w:cstheme="minorHAnsi"/>
          <w:sz w:val="20"/>
          <w:szCs w:val="20"/>
        </w:rPr>
        <w:t>{bols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2021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{proc}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/2021)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B60CD7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B60CD7">
        <w:rPr>
          <w:rFonts w:ascii="Arial Narrow" w:hAnsi="Arial Narrow" w:cstheme="minorHAnsi"/>
          <w:color w:val="000000" w:themeColor="text1"/>
          <w:sz w:val="20"/>
          <w:szCs w:val="20"/>
        </w:rPr>
        <w:t>odoTotal}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{ch}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{parcelaTotal}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{periodoMensal}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{chMensal}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600390" w14:paraId="443F7C23" w14:textId="77777777" w:rsidTr="00600390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6EBB" w14:textId="0A1067D7" w:rsidR="00600390" w:rsidRPr="00600390" w:rsidRDefault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{inicio}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3DD0A" w14:textId="77777777" w:rsidR="00600390" w:rsidRPr="00C82BB8" w:rsidRDefault="00600390">
            <w:pPr>
              <w:spacing w:after="0" w:line="240" w:lineRule="auto"/>
              <w:jc w:val="center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="Arial Narrow" w:hAnsi="Arial Narrow" w:cs="Calibri"/>
                <w:bCs/>
                <w:sz w:val="18"/>
                <w:szCs w:val="18"/>
              </w:rPr>
              <w:t>1.1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3B20F" w14:textId="77777777" w:rsidR="00600390" w:rsidRPr="00C82BB8" w:rsidRDefault="00600390" w:rsidP="00600390">
            <w:pPr>
              <w:spacing w:after="0" w:line="240" w:lineRule="auto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="Arial Narrow" w:hAnsi="Arial Narrow" w:cs="Calibri"/>
                <w:bCs/>
                <w:sz w:val="18"/>
                <w:szCs w:val="18"/>
              </w:rPr>
              <w:t>Elaborar conjuntamente com o professor tutor/orientador o seu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2B2BB" w14:textId="1E4DDEC7" w:rsidR="00600390" w:rsidRPr="00C82BB8" w:rsidRDefault="00600390" w:rsidP="00C82BB8">
            <w:pPr>
              <w:spacing w:after="0" w:line="240" w:lineRule="auto"/>
              <w:jc w:val="center"/>
              <w:rPr>
                <w:rFonts w:ascii="Arial Narrow" w:hAnsi="Arial Narrow" w:cs="Calibri"/>
                <w:bCs/>
                <w:sz w:val="18"/>
                <w:szCs w:val="18"/>
              </w:rPr>
            </w:pPr>
            <w:r w:rsidRPr="00C82BB8"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71BB8A1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{sabados}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3864A03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6BA9642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{sabados}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1A69F4CD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572046FB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B85F43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8CF8EC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7313CC2C" w:rsidR="00B85F43" w:rsidRDefault="00C82BB8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85F4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85F43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239724DB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B85F43" w:rsidRDefault="00B85F43" w:rsidP="00B85F4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04991665" w:rsidR="00B85F43" w:rsidRDefault="00C82BB8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B85F43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B85F43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B85F43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0CE6C2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{sabados}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77E304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B85F43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4E48A8C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{sabados}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4E8B1FA3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00A13F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50C87079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B85F43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B85F43" w:rsidRPr="0093788E" w:rsidRDefault="00B85F43" w:rsidP="00B85F43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B85F43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3A27DD40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B85F43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1A4C648B" w:rsidR="00B85F43" w:rsidRP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B85F43" w:rsidRPr="0093788E" w:rsidRDefault="00B85F43" w:rsidP="00B85F4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B85F43" w:rsidRDefault="00B85F43" w:rsidP="00B85F4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600390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8"/>
          <w:szCs w:val="8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Pr="00600390" w:rsidRDefault="003807EA" w:rsidP="003B08A1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Pr="00600390" w:rsidRDefault="00B1656E" w:rsidP="00C541EF">
      <w:pPr>
        <w:spacing w:after="0" w:line="240" w:lineRule="auto"/>
        <w:rPr>
          <w:rFonts w:asciiTheme="minorHAnsi" w:hAnsiTheme="minorHAnsi" w:cstheme="minorHAnsi"/>
          <w:sz w:val="8"/>
          <w:szCs w:val="8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2A346D31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3E4793">
              <w:rPr>
                <w:rFonts w:ascii="Arial Narrow" w:hAnsi="Arial Narrow" w:cs="Tahoma"/>
                <w:sz w:val="18"/>
                <w:szCs w:val="18"/>
              </w:rPr>
              <w:t>{fimdt}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{mesNome}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2021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12668D72" w:rsidR="003B08A1" w:rsidRPr="003E4793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  <w:u w:val="single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3E479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3E4793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6C605" w14:textId="77777777" w:rsidR="007E1161" w:rsidRDefault="007E1161" w:rsidP="00D507B3">
      <w:pPr>
        <w:spacing w:after="0" w:line="240" w:lineRule="auto"/>
      </w:pPr>
      <w:r>
        <w:separator/>
      </w:r>
    </w:p>
  </w:endnote>
  <w:endnote w:type="continuationSeparator" w:id="0">
    <w:p w14:paraId="3E476E3B" w14:textId="77777777" w:rsidR="007E1161" w:rsidRDefault="007E1161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7E1161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7E1161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Ajw/TH4AAAAAkBAAAPAAAAAAAAAAAAAAAAAIAEAABkcnMv&#10;ZG93bnJldi54bWxQSwUGAAAAAAQABADzAAAAj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530B24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530B24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C17B" w14:textId="77777777" w:rsidR="007E1161" w:rsidRDefault="007E1161" w:rsidP="00D507B3">
      <w:pPr>
        <w:spacing w:after="0" w:line="240" w:lineRule="auto"/>
      </w:pPr>
      <w:r>
        <w:separator/>
      </w:r>
    </w:p>
  </w:footnote>
  <w:footnote w:type="continuationSeparator" w:id="0">
    <w:p w14:paraId="4B376DE9" w14:textId="77777777" w:rsidR="007E1161" w:rsidRDefault="007E1161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C4E71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2982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287A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4AF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4793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6E84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0390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DCA"/>
    <w:rsid w:val="007D65A0"/>
    <w:rsid w:val="007D79A0"/>
    <w:rsid w:val="007D7FD7"/>
    <w:rsid w:val="007E1161"/>
    <w:rsid w:val="007E302B"/>
    <w:rsid w:val="007E3F02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066D4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0D61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60CD7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85F43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4488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2BB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62C0"/>
    <w:rsid w:val="00F66B11"/>
    <w:rsid w:val="00F71AA8"/>
    <w:rsid w:val="00F75162"/>
    <w:rsid w:val="00F76107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Serviços.dotx</Template>
  <TotalTime>373</TotalTime>
  <Pages>2</Pages>
  <Words>666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Ytalo Ribeiro</cp:lastModifiedBy>
  <cp:revision>18</cp:revision>
  <dcterms:created xsi:type="dcterms:W3CDTF">2021-04-29T22:46:00Z</dcterms:created>
  <dcterms:modified xsi:type="dcterms:W3CDTF">2021-10-17T13:42:00Z</dcterms:modified>
</cp:coreProperties>
</file>