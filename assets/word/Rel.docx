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F9DC9" w14:textId="64723AF6" w:rsidR="003B08A1" w:rsidRPr="008F0694" w:rsidRDefault="003B08A1" w:rsidP="003B08A1">
      <w:pPr>
        <w:spacing w:after="0" w:line="240" w:lineRule="auto"/>
        <w:jc w:val="center"/>
        <w:rPr>
          <w:rFonts w:ascii="Arial Narrow" w:hAnsi="Arial Narrow" w:cstheme="minorHAnsi"/>
          <w:b/>
          <w:sz w:val="28"/>
          <w:szCs w:val="20"/>
        </w:rPr>
      </w:pPr>
      <w:r w:rsidRPr="008F0694">
        <w:rPr>
          <w:rFonts w:ascii="Arial Narrow" w:hAnsi="Arial Narrow" w:cstheme="minorHAnsi"/>
          <w:b/>
          <w:sz w:val="28"/>
          <w:szCs w:val="20"/>
        </w:rPr>
        <w:t>RELATÓRIO DE ATIVIDADES</w:t>
      </w:r>
    </w:p>
    <w:p w14:paraId="0B14DC8C" w14:textId="77777777" w:rsidR="003B08A1" w:rsidRPr="00C561CD" w:rsidRDefault="003B08A1" w:rsidP="003B08A1">
      <w:pPr>
        <w:spacing w:after="0" w:line="240" w:lineRule="auto"/>
        <w:jc w:val="center"/>
        <w:rPr>
          <w:rFonts w:asciiTheme="minorHAnsi" w:hAnsiTheme="minorHAnsi" w:cstheme="minorHAnsi"/>
          <w:b/>
          <w:sz w:val="12"/>
          <w:szCs w:val="20"/>
        </w:rPr>
      </w:pPr>
      <w:r w:rsidRPr="00C561CD">
        <w:rPr>
          <w:rFonts w:asciiTheme="minorHAnsi" w:hAnsiTheme="minorHAnsi" w:cstheme="minorHAnsi"/>
          <w:b/>
          <w:sz w:val="12"/>
          <w:szCs w:val="20"/>
        </w:rPr>
        <w:t>(OBRIGATÓRIO O PREENCHIMENTO DE TODOS OS ITENS E DAS ASSINATURAS)</w:t>
      </w:r>
    </w:p>
    <w:p w14:paraId="49C3F32A" w14:textId="77777777" w:rsidR="003740B7" w:rsidRPr="008F0694" w:rsidRDefault="003740B7" w:rsidP="003B08A1">
      <w:pPr>
        <w:spacing w:after="0" w:line="240" w:lineRule="auto"/>
        <w:jc w:val="center"/>
        <w:rPr>
          <w:rFonts w:ascii="Arial Narrow" w:hAnsi="Arial Narrow" w:cstheme="minorHAnsi"/>
          <w:sz w:val="20"/>
          <w:szCs w:val="20"/>
        </w:rPr>
      </w:pPr>
    </w:p>
    <w:p w14:paraId="35DC710F" w14:textId="75C8551A" w:rsidR="003B08A1" w:rsidRPr="008F0694" w:rsidRDefault="00695A87" w:rsidP="003B08A1">
      <w:pPr>
        <w:pStyle w:val="Ttulo1"/>
        <w:spacing w:before="0" w:line="240" w:lineRule="auto"/>
        <w:rPr>
          <w:rFonts w:ascii="Arial Narrow" w:hAnsi="Arial Narrow" w:cstheme="minorHAnsi"/>
          <w:color w:val="auto"/>
          <w:sz w:val="20"/>
          <w:szCs w:val="20"/>
        </w:rPr>
      </w:pPr>
      <w:r>
        <w:rPr>
          <w:rFonts w:ascii="Arial Narrow" w:hAnsi="Arial Narrow" w:cstheme="minorHAnsi"/>
          <w:color w:val="auto"/>
          <w:sz w:val="20"/>
          <w:szCs w:val="20"/>
        </w:rPr>
        <w:t xml:space="preserve">1. </w:t>
      </w:r>
      <w:r w:rsidR="003B08A1" w:rsidRPr="008F0694">
        <w:rPr>
          <w:rFonts w:ascii="Arial Narrow" w:hAnsi="Arial Narrow" w:cstheme="minorHAnsi"/>
          <w:color w:val="auto"/>
          <w:sz w:val="20"/>
          <w:szCs w:val="20"/>
        </w:rPr>
        <w:t>Identificação do Projeto</w:t>
      </w:r>
      <w:r w:rsidR="0049462A">
        <w:rPr>
          <w:rFonts w:ascii="Arial Narrow" w:hAnsi="Arial Narrow" w:cstheme="minorHAnsi"/>
          <w:color w:val="auto"/>
          <w:sz w:val="20"/>
          <w:szCs w:val="20"/>
        </w:rPr>
        <w:t xml:space="preserve"> </w:t>
      </w:r>
    </w:p>
    <w:p w14:paraId="64EA1FEB" w14:textId="3C515BB8" w:rsidR="003B08A1" w:rsidRPr="008F0694" w:rsidRDefault="003B08A1" w:rsidP="003B08A1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  <w:r w:rsidRPr="00625597">
        <w:rPr>
          <w:rFonts w:ascii="Arial Narrow" w:hAnsi="Arial Narrow" w:cstheme="minorHAnsi"/>
          <w:sz w:val="20"/>
          <w:szCs w:val="20"/>
        </w:rPr>
        <w:t xml:space="preserve">Convênio ou Contrato nº </w:t>
      </w:r>
      <w:r w:rsidR="00CA258D" w:rsidRPr="00625597">
        <w:rPr>
          <w:rFonts w:ascii="Arial Narrow" w:hAnsi="Arial Narrow"/>
          <w:sz w:val="20"/>
          <w:szCs w:val="20"/>
        </w:rPr>
        <w:t>001/2020</w:t>
      </w:r>
      <w:r w:rsidRPr="008F0694">
        <w:rPr>
          <w:rFonts w:ascii="Arial Narrow" w:hAnsi="Arial Narrow" w:cstheme="minorHAnsi"/>
          <w:sz w:val="20"/>
          <w:szCs w:val="20"/>
        </w:rPr>
        <w:tab/>
      </w:r>
      <w:r w:rsidRPr="008F0694">
        <w:rPr>
          <w:rFonts w:ascii="Arial Narrow" w:hAnsi="Arial Narrow" w:cstheme="minorHAnsi"/>
          <w:sz w:val="20"/>
          <w:szCs w:val="20"/>
        </w:rPr>
        <w:tab/>
      </w:r>
      <w:r w:rsidRPr="008F0694">
        <w:rPr>
          <w:rFonts w:ascii="Arial Narrow" w:hAnsi="Arial Narrow" w:cstheme="minorHAnsi"/>
          <w:sz w:val="20"/>
          <w:szCs w:val="20"/>
        </w:rPr>
        <w:tab/>
      </w:r>
      <w:bookmarkStart w:id="0" w:name="_Hlk49774808"/>
      <w:r w:rsidR="00627AFF">
        <w:rPr>
          <w:rFonts w:ascii="Arial Narrow" w:hAnsi="Arial Narrow" w:cstheme="minorHAnsi"/>
          <w:sz w:val="20"/>
          <w:szCs w:val="20"/>
        </w:rPr>
        <w:t xml:space="preserve">Conta Bancária: </w:t>
      </w:r>
      <w:r w:rsidR="00627AFF">
        <w:rPr>
          <w:rFonts w:ascii="Arial Narrow" w:hAnsi="Arial Narrow"/>
          <w:sz w:val="20"/>
          <w:szCs w:val="20"/>
        </w:rPr>
        <w:t>10.622-4 / Agência: 3763-7</w:t>
      </w:r>
      <w:bookmarkEnd w:id="0"/>
    </w:p>
    <w:p w14:paraId="3B80819C" w14:textId="617F852B" w:rsidR="00E15E19" w:rsidRPr="008F0694" w:rsidRDefault="003B08A1" w:rsidP="00E15E19">
      <w:pPr>
        <w:spacing w:after="0" w:line="240" w:lineRule="auto"/>
        <w:rPr>
          <w:rFonts w:ascii="Arial Narrow" w:hAnsi="Arial Narrow" w:cs="Calibri"/>
          <w:sz w:val="20"/>
          <w:szCs w:val="20"/>
        </w:rPr>
      </w:pPr>
      <w:r w:rsidRPr="008F0694">
        <w:rPr>
          <w:rFonts w:ascii="Arial Narrow" w:hAnsi="Arial Narrow" w:cstheme="minorHAnsi"/>
          <w:sz w:val="20"/>
          <w:szCs w:val="20"/>
        </w:rPr>
        <w:t>Projeto:</w:t>
      </w:r>
      <w:r w:rsidR="00E52D48" w:rsidRPr="008F0694">
        <w:rPr>
          <w:rFonts w:ascii="Arial Narrow" w:hAnsi="Arial Narrow" w:cstheme="minorHAnsi"/>
          <w:sz w:val="20"/>
          <w:szCs w:val="20"/>
        </w:rPr>
        <w:t xml:space="preserve"> </w:t>
      </w:r>
      <w:r w:rsidR="00E15E19" w:rsidRPr="008F0694">
        <w:rPr>
          <w:rFonts w:ascii="Arial Narrow" w:hAnsi="Arial Narrow" w:cstheme="minorHAnsi"/>
          <w:sz w:val="20"/>
          <w:szCs w:val="20"/>
        </w:rPr>
        <w:t xml:space="preserve">ARANOUÁ - </w:t>
      </w:r>
      <w:r w:rsidR="00E15E19" w:rsidRPr="008F0694">
        <w:rPr>
          <w:rFonts w:ascii="Arial Narrow" w:eastAsia="Arial" w:hAnsi="Arial Narrow" w:cs="Calibri"/>
          <w:bCs/>
          <w:sz w:val="20"/>
          <w:szCs w:val="20"/>
        </w:rPr>
        <w:t>Programa de formação e aperfeiçoamento profissional de nível superior e pós-graduação em áreas prioritárias relacionadas à Ciência, Tecnologia, Engenharia e Matemática (STEM) no Instituto Federal do Amazonas</w:t>
      </w:r>
    </w:p>
    <w:p w14:paraId="55C61645" w14:textId="7B789BEF" w:rsidR="003B08A1" w:rsidRPr="008F0694" w:rsidRDefault="003B08A1" w:rsidP="003B08A1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  <w:r w:rsidRPr="008F0694">
        <w:rPr>
          <w:rFonts w:ascii="Arial Narrow" w:hAnsi="Arial Narrow" w:cstheme="minorHAnsi"/>
          <w:sz w:val="20"/>
          <w:szCs w:val="20"/>
        </w:rPr>
        <w:t>Tipo de Projeto</w:t>
      </w:r>
      <w:r w:rsidR="00E15E19" w:rsidRPr="008F0694">
        <w:rPr>
          <w:rFonts w:ascii="Arial Narrow" w:hAnsi="Arial Narrow" w:cstheme="minorHAnsi"/>
          <w:sz w:val="20"/>
          <w:szCs w:val="20"/>
        </w:rPr>
        <w:t>: Ensino, Pesquisa, Extensão e Desenvolvimento Institucional</w:t>
      </w:r>
      <w:r w:rsidR="00EB7A06" w:rsidRPr="008F0694">
        <w:rPr>
          <w:rFonts w:ascii="Arial Narrow" w:hAnsi="Arial Narrow" w:cstheme="minorHAnsi"/>
          <w:sz w:val="20"/>
          <w:szCs w:val="20"/>
        </w:rPr>
        <w:t>.</w:t>
      </w:r>
    </w:p>
    <w:p w14:paraId="713BDD99" w14:textId="77777777" w:rsidR="00AA0E4C" w:rsidRPr="008F0694" w:rsidRDefault="00AA0E4C" w:rsidP="00AA0E4C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  <w:r w:rsidRPr="008F0694">
        <w:rPr>
          <w:rFonts w:ascii="Arial Narrow" w:hAnsi="Arial Narrow" w:cstheme="minorHAnsi"/>
          <w:sz w:val="20"/>
          <w:szCs w:val="20"/>
        </w:rPr>
        <w:t>Vigência das Atividades do Projeto: 18/06/2020 à 18/06/2025</w:t>
      </w:r>
    </w:p>
    <w:p w14:paraId="63BDD4BF" w14:textId="26A5BE04" w:rsidR="003B08A1" w:rsidRPr="008F0694" w:rsidRDefault="00EF1637" w:rsidP="003B08A1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  <w:r>
        <w:rPr>
          <w:rFonts w:ascii="Arial Narrow" w:hAnsi="Arial Narrow" w:cstheme="minorHAnsi"/>
          <w:sz w:val="20"/>
          <w:szCs w:val="20"/>
        </w:rPr>
        <w:t>Classificação do Projeto: (</w:t>
      </w:r>
      <w:r w:rsidR="00D7073C" w:rsidRPr="008F0694">
        <w:rPr>
          <w:rFonts w:ascii="Arial Narrow" w:hAnsi="Arial Narrow" w:cstheme="minorHAnsi"/>
          <w:sz w:val="20"/>
          <w:szCs w:val="20"/>
        </w:rPr>
        <w:t>X</w:t>
      </w:r>
      <w:r w:rsidR="003B08A1" w:rsidRPr="008F0694">
        <w:rPr>
          <w:rFonts w:ascii="Arial Narrow" w:hAnsi="Arial Narrow" w:cstheme="minorHAnsi"/>
          <w:sz w:val="20"/>
          <w:szCs w:val="20"/>
        </w:rPr>
        <w:t>) Ensino</w:t>
      </w:r>
      <w:r w:rsidR="00D7073C" w:rsidRPr="008F0694">
        <w:rPr>
          <w:rFonts w:ascii="Arial Narrow" w:hAnsi="Arial Narrow" w:cstheme="minorHAnsi"/>
          <w:sz w:val="20"/>
          <w:szCs w:val="20"/>
        </w:rPr>
        <w:t xml:space="preserve">   </w:t>
      </w:r>
      <w:proofErr w:type="gramStart"/>
      <w:r>
        <w:rPr>
          <w:rFonts w:ascii="Arial Narrow" w:hAnsi="Arial Narrow" w:cstheme="minorHAnsi"/>
          <w:sz w:val="20"/>
          <w:szCs w:val="20"/>
        </w:rPr>
        <w:t xml:space="preserve">   (</w:t>
      </w:r>
      <w:proofErr w:type="gramEnd"/>
      <w:r w:rsidR="006F67AD" w:rsidRPr="008F0694">
        <w:rPr>
          <w:rFonts w:ascii="Arial Narrow" w:hAnsi="Arial Narrow" w:cstheme="minorHAnsi"/>
          <w:sz w:val="20"/>
          <w:szCs w:val="20"/>
        </w:rPr>
        <w:t>X</w:t>
      </w:r>
      <w:r w:rsidR="003B08A1" w:rsidRPr="008F0694">
        <w:rPr>
          <w:rFonts w:ascii="Arial Narrow" w:hAnsi="Arial Narrow" w:cstheme="minorHAnsi"/>
          <w:sz w:val="20"/>
          <w:szCs w:val="20"/>
        </w:rPr>
        <w:t xml:space="preserve">) Pesquisa  </w:t>
      </w:r>
      <w:r w:rsidR="00D7073C" w:rsidRPr="008F0694">
        <w:rPr>
          <w:rFonts w:ascii="Arial Narrow" w:hAnsi="Arial Narrow" w:cstheme="minorHAnsi"/>
          <w:sz w:val="20"/>
          <w:szCs w:val="20"/>
        </w:rPr>
        <w:t xml:space="preserve">    </w:t>
      </w:r>
      <w:r>
        <w:rPr>
          <w:rFonts w:ascii="Arial Narrow" w:hAnsi="Arial Narrow" w:cstheme="minorHAnsi"/>
          <w:sz w:val="20"/>
          <w:szCs w:val="20"/>
        </w:rPr>
        <w:t>(</w:t>
      </w:r>
      <w:r w:rsidR="00975F54">
        <w:rPr>
          <w:rFonts w:ascii="Arial Narrow" w:hAnsi="Arial Narrow" w:cstheme="minorHAnsi"/>
          <w:sz w:val="20"/>
          <w:szCs w:val="20"/>
        </w:rPr>
        <w:t xml:space="preserve">   </w:t>
      </w:r>
      <w:r w:rsidR="003B08A1" w:rsidRPr="00625597">
        <w:rPr>
          <w:rFonts w:ascii="Arial Narrow" w:hAnsi="Arial Narrow" w:cstheme="minorHAnsi"/>
          <w:sz w:val="20"/>
          <w:szCs w:val="20"/>
        </w:rPr>
        <w:t>)</w:t>
      </w:r>
      <w:r w:rsidR="003B08A1" w:rsidRPr="008F0694">
        <w:rPr>
          <w:rFonts w:ascii="Arial Narrow" w:hAnsi="Arial Narrow" w:cstheme="minorHAnsi"/>
          <w:sz w:val="20"/>
          <w:szCs w:val="20"/>
        </w:rPr>
        <w:t xml:space="preserve"> Extensão</w:t>
      </w:r>
      <w:r w:rsidR="00D7073C" w:rsidRPr="008F0694">
        <w:rPr>
          <w:rFonts w:ascii="Arial Narrow" w:hAnsi="Arial Narrow" w:cstheme="minorHAnsi"/>
          <w:sz w:val="20"/>
          <w:szCs w:val="20"/>
        </w:rPr>
        <w:t xml:space="preserve">   </w:t>
      </w:r>
      <w:r>
        <w:rPr>
          <w:rFonts w:ascii="Arial Narrow" w:hAnsi="Arial Narrow" w:cstheme="minorHAnsi"/>
          <w:sz w:val="20"/>
          <w:szCs w:val="20"/>
        </w:rPr>
        <w:t xml:space="preserve">  (</w:t>
      </w:r>
      <w:r w:rsidR="006F67AD" w:rsidRPr="008F0694">
        <w:rPr>
          <w:rFonts w:ascii="Arial Narrow" w:hAnsi="Arial Narrow" w:cstheme="minorHAnsi"/>
          <w:sz w:val="20"/>
          <w:szCs w:val="20"/>
        </w:rPr>
        <w:t>X</w:t>
      </w:r>
      <w:r>
        <w:rPr>
          <w:rFonts w:ascii="Arial Narrow" w:hAnsi="Arial Narrow" w:cstheme="minorHAnsi"/>
          <w:sz w:val="20"/>
          <w:szCs w:val="20"/>
        </w:rPr>
        <w:t>) Desenvolvimento I</w:t>
      </w:r>
      <w:r w:rsidR="003B08A1" w:rsidRPr="008F0694">
        <w:rPr>
          <w:rFonts w:ascii="Arial Narrow" w:hAnsi="Arial Narrow" w:cstheme="minorHAnsi"/>
          <w:sz w:val="20"/>
          <w:szCs w:val="20"/>
        </w:rPr>
        <w:t>nstitucional</w:t>
      </w:r>
    </w:p>
    <w:p w14:paraId="04978878" w14:textId="77777777" w:rsidR="003B08A1" w:rsidRPr="008F0694" w:rsidRDefault="003B08A1" w:rsidP="00204BA6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</w:p>
    <w:p w14:paraId="445B1858" w14:textId="3A9389BA" w:rsidR="003B08A1" w:rsidRPr="0049462A" w:rsidRDefault="00695A87" w:rsidP="0049462A">
      <w:pPr>
        <w:spacing w:after="0" w:line="240" w:lineRule="auto"/>
        <w:jc w:val="both"/>
        <w:rPr>
          <w:rFonts w:ascii="Arial Narrow" w:hAnsi="Arial Narrow" w:cs="Calibri"/>
          <w:color w:val="FF0000"/>
          <w:sz w:val="20"/>
          <w:szCs w:val="20"/>
        </w:rPr>
      </w:pPr>
      <w:r w:rsidRPr="00434E57">
        <w:rPr>
          <w:rFonts w:ascii="Arial Narrow" w:hAnsi="Arial Narrow" w:cstheme="minorHAnsi"/>
          <w:b/>
          <w:bCs/>
          <w:sz w:val="20"/>
          <w:szCs w:val="20"/>
        </w:rPr>
        <w:t xml:space="preserve">2. </w:t>
      </w:r>
      <w:r w:rsidR="003B08A1" w:rsidRPr="00434E57">
        <w:rPr>
          <w:rFonts w:ascii="Arial Narrow" w:hAnsi="Arial Narrow" w:cstheme="minorHAnsi"/>
          <w:b/>
          <w:bCs/>
          <w:sz w:val="20"/>
          <w:szCs w:val="20"/>
        </w:rPr>
        <w:t>Identificação do Beneficiário</w:t>
      </w:r>
    </w:p>
    <w:p w14:paraId="738498B5" w14:textId="77777777" w:rsidR="00787A51" w:rsidRPr="008F0694" w:rsidRDefault="00787A51" w:rsidP="00787A51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  <w:r w:rsidRPr="008F0694">
        <w:rPr>
          <w:rFonts w:ascii="Arial Narrow" w:hAnsi="Arial Narrow" w:cstheme="minorHAnsi"/>
          <w:sz w:val="20"/>
          <w:szCs w:val="20"/>
        </w:rPr>
        <w:t xml:space="preserve">Nome: </w:t>
      </w:r>
      <w:r>
        <w:rPr>
          <w:rFonts w:ascii="Arial Narrow" w:hAnsi="Arial Narrow" w:cstheme="minorHAnsi"/>
          <w:sz w:val="20"/>
          <w:szCs w:val="20"/>
        </w:rPr>
        <w:t>{nome}</w:t>
      </w:r>
    </w:p>
    <w:p w14:paraId="40E35363" w14:textId="77777777" w:rsidR="00787A51" w:rsidRPr="00625597" w:rsidRDefault="00787A51" w:rsidP="00787A51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  <w:r w:rsidRPr="00625597">
        <w:rPr>
          <w:rFonts w:ascii="Arial Narrow" w:hAnsi="Arial Narrow" w:cstheme="minorHAnsi"/>
          <w:sz w:val="20"/>
          <w:szCs w:val="20"/>
        </w:rPr>
        <w:t xml:space="preserve">CPF: </w:t>
      </w:r>
      <w:r>
        <w:rPr>
          <w:rFonts w:ascii="Arial Narrow" w:hAnsi="Arial Narrow" w:cstheme="minorHAnsi"/>
          <w:sz w:val="20"/>
          <w:szCs w:val="20"/>
        </w:rPr>
        <w:t>{</w:t>
      </w:r>
      <w:proofErr w:type="spellStart"/>
      <w:r>
        <w:rPr>
          <w:rFonts w:ascii="Arial Narrow" w:hAnsi="Arial Narrow" w:cstheme="minorHAnsi"/>
          <w:sz w:val="20"/>
          <w:szCs w:val="20"/>
        </w:rPr>
        <w:t>cpf</w:t>
      </w:r>
      <w:proofErr w:type="spellEnd"/>
      <w:r>
        <w:rPr>
          <w:rFonts w:ascii="Arial Narrow" w:hAnsi="Arial Narrow" w:cstheme="minorHAnsi"/>
          <w:sz w:val="20"/>
          <w:szCs w:val="20"/>
        </w:rPr>
        <w:t>}</w:t>
      </w:r>
      <w:r w:rsidRPr="00625597">
        <w:rPr>
          <w:rFonts w:ascii="Arial Narrow" w:hAnsi="Arial Narrow" w:cstheme="minorHAnsi"/>
          <w:sz w:val="20"/>
          <w:szCs w:val="20"/>
        </w:rPr>
        <w:tab/>
      </w:r>
      <w:r>
        <w:rPr>
          <w:rFonts w:ascii="Arial Narrow" w:hAnsi="Arial Narrow" w:cstheme="minorHAnsi"/>
          <w:sz w:val="20"/>
          <w:szCs w:val="20"/>
        </w:rPr>
        <w:tab/>
      </w:r>
      <w:r w:rsidRPr="00625597">
        <w:rPr>
          <w:rFonts w:ascii="Arial Narrow" w:hAnsi="Arial Narrow" w:cstheme="minorHAnsi"/>
          <w:sz w:val="20"/>
          <w:szCs w:val="20"/>
        </w:rPr>
        <w:tab/>
        <w:t xml:space="preserve">RG: </w:t>
      </w:r>
      <w:r>
        <w:rPr>
          <w:rFonts w:ascii="Arial Narrow" w:hAnsi="Arial Narrow" w:cstheme="minorHAnsi"/>
          <w:sz w:val="20"/>
          <w:szCs w:val="20"/>
        </w:rPr>
        <w:t>{</w:t>
      </w:r>
      <w:proofErr w:type="spellStart"/>
      <w:r>
        <w:rPr>
          <w:rFonts w:ascii="Arial Narrow" w:hAnsi="Arial Narrow" w:cstheme="minorHAnsi"/>
          <w:sz w:val="20"/>
          <w:szCs w:val="20"/>
        </w:rPr>
        <w:t>rg</w:t>
      </w:r>
      <w:proofErr w:type="spellEnd"/>
      <w:r>
        <w:rPr>
          <w:rFonts w:ascii="Arial Narrow" w:hAnsi="Arial Narrow" w:cstheme="minorHAnsi"/>
          <w:sz w:val="20"/>
          <w:szCs w:val="20"/>
        </w:rPr>
        <w:t>}</w:t>
      </w:r>
    </w:p>
    <w:p w14:paraId="6C02CBB6" w14:textId="77777777" w:rsidR="00787A51" w:rsidRPr="00625597" w:rsidRDefault="00787A51" w:rsidP="00787A51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  <w:r w:rsidRPr="00625597">
        <w:rPr>
          <w:rFonts w:ascii="Arial Narrow" w:hAnsi="Arial Narrow" w:cstheme="minorHAnsi"/>
          <w:sz w:val="20"/>
          <w:szCs w:val="20"/>
        </w:rPr>
        <w:t xml:space="preserve">E-mail: </w:t>
      </w:r>
      <w:r w:rsidRPr="008A15BA">
        <w:rPr>
          <w:rFonts w:ascii="Arial Narrow" w:hAnsi="Arial Narrow" w:cstheme="minorHAnsi"/>
          <w:sz w:val="20"/>
          <w:szCs w:val="20"/>
        </w:rPr>
        <w:t>{</w:t>
      </w:r>
      <w:proofErr w:type="spellStart"/>
      <w:proofErr w:type="gramStart"/>
      <w:r>
        <w:rPr>
          <w:rFonts w:ascii="Arial Narrow" w:hAnsi="Arial Narrow" w:cstheme="minorHAnsi"/>
          <w:sz w:val="20"/>
          <w:szCs w:val="20"/>
        </w:rPr>
        <w:t>email</w:t>
      </w:r>
      <w:proofErr w:type="spellEnd"/>
      <w:r>
        <w:rPr>
          <w:rFonts w:ascii="Arial Narrow" w:hAnsi="Arial Narrow" w:cstheme="minorHAnsi"/>
          <w:sz w:val="20"/>
          <w:szCs w:val="20"/>
        </w:rPr>
        <w:t xml:space="preserve">}   </w:t>
      </w:r>
      <w:proofErr w:type="gramEnd"/>
      <w:r>
        <w:rPr>
          <w:rFonts w:ascii="Arial Narrow" w:hAnsi="Arial Narrow" w:cstheme="minorHAnsi"/>
          <w:sz w:val="20"/>
          <w:szCs w:val="20"/>
        </w:rPr>
        <w:t xml:space="preserve">         </w:t>
      </w:r>
      <w:r w:rsidRPr="00625597">
        <w:rPr>
          <w:rFonts w:ascii="Arial Narrow" w:hAnsi="Arial Narrow" w:cstheme="minorHAnsi"/>
          <w:sz w:val="20"/>
          <w:szCs w:val="20"/>
        </w:rPr>
        <w:t>Fone:</w:t>
      </w:r>
      <w:r>
        <w:rPr>
          <w:rFonts w:ascii="Arial Narrow" w:hAnsi="Arial Narrow" w:cstheme="minorHAnsi"/>
          <w:sz w:val="20"/>
          <w:szCs w:val="20"/>
        </w:rPr>
        <w:t xml:space="preserve"> {fone}</w:t>
      </w:r>
    </w:p>
    <w:p w14:paraId="424E01A6" w14:textId="43A1AA4E" w:rsidR="00787A51" w:rsidRPr="00E73822" w:rsidRDefault="00787A51" w:rsidP="00787A51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  <w:r w:rsidRPr="008F0694">
        <w:rPr>
          <w:rFonts w:ascii="Arial Narrow" w:hAnsi="Arial Narrow" w:cstheme="minorHAnsi"/>
          <w:sz w:val="20"/>
          <w:szCs w:val="20"/>
        </w:rPr>
        <w:t xml:space="preserve">Função: </w:t>
      </w:r>
      <w:r w:rsidR="00307F70" w:rsidRPr="00307F70">
        <w:rPr>
          <w:rFonts w:ascii="Arial Narrow" w:hAnsi="Arial Narrow" w:cstheme="minorHAnsi"/>
          <w:sz w:val="20"/>
          <w:szCs w:val="20"/>
        </w:rPr>
        <w:t>ALUNO BOLSISTA DO PROGRAMA PARA AÇÕES DE PERMANÊNCIA E ÊXITO - PAPE</w:t>
      </w:r>
    </w:p>
    <w:p w14:paraId="45A212F3" w14:textId="05084240" w:rsidR="00787A51" w:rsidRPr="00AA3AAA" w:rsidRDefault="00787A51" w:rsidP="00787A51">
      <w:pPr>
        <w:spacing w:after="0" w:line="240" w:lineRule="auto"/>
        <w:rPr>
          <w:rFonts w:ascii="Arial Narrow" w:hAnsi="Arial Narrow" w:cstheme="minorHAnsi"/>
          <w:color w:val="000000" w:themeColor="text1"/>
          <w:sz w:val="20"/>
          <w:szCs w:val="20"/>
        </w:rPr>
      </w:pPr>
      <w:r w:rsidRPr="008F0694">
        <w:rPr>
          <w:rFonts w:ascii="Arial Narrow" w:hAnsi="Arial Narrow" w:cstheme="minorHAnsi"/>
          <w:sz w:val="20"/>
          <w:szCs w:val="20"/>
        </w:rPr>
        <w:t xml:space="preserve">Instrumento de Contratação: </w:t>
      </w:r>
      <w:r w:rsidRPr="001322E3">
        <w:rPr>
          <w:rFonts w:ascii="Arial Narrow" w:hAnsi="Arial Narrow" w:cstheme="minorHAnsi"/>
          <w:sz w:val="20"/>
          <w:szCs w:val="20"/>
        </w:rPr>
        <w:t xml:space="preserve">Termo de Bolsa </w:t>
      </w:r>
      <w:proofErr w:type="gramStart"/>
      <w:r w:rsidRPr="001322E3">
        <w:rPr>
          <w:rFonts w:ascii="Arial Narrow" w:hAnsi="Arial Narrow" w:cstheme="minorHAnsi"/>
          <w:sz w:val="20"/>
          <w:szCs w:val="20"/>
        </w:rPr>
        <w:t>Nº.</w:t>
      </w:r>
      <w:r w:rsidR="00307F70">
        <w:rPr>
          <w:rFonts w:ascii="Arial Narrow" w:hAnsi="Arial Narrow" w:cstheme="minorHAnsi"/>
          <w:sz w:val="20"/>
          <w:szCs w:val="20"/>
        </w:rPr>
        <w:t>{</w:t>
      </w:r>
      <w:proofErr w:type="gramEnd"/>
      <w:r w:rsidR="00307F70">
        <w:rPr>
          <w:rFonts w:ascii="Arial Narrow" w:hAnsi="Arial Narrow" w:cstheme="minorHAnsi"/>
          <w:sz w:val="20"/>
          <w:szCs w:val="20"/>
        </w:rPr>
        <w:t>bols</w:t>
      </w:r>
      <w:r w:rsidR="00307F70" w:rsidRPr="00F66B11">
        <w:rPr>
          <w:rFonts w:ascii="Arial Narrow" w:hAnsi="Arial Narrow" w:cstheme="minorHAnsi"/>
          <w:sz w:val="20"/>
          <w:szCs w:val="20"/>
        </w:rPr>
        <w:t>a}</w:t>
      </w:r>
      <w:r w:rsidRPr="00F66B11">
        <w:rPr>
          <w:rFonts w:ascii="Arial Narrow" w:hAnsi="Arial Narrow" w:cstheme="minorHAnsi"/>
          <w:sz w:val="20"/>
          <w:szCs w:val="20"/>
        </w:rPr>
        <w:t>/</w:t>
      </w:r>
      <w:r>
        <w:rPr>
          <w:rFonts w:ascii="Arial Narrow" w:hAnsi="Arial Narrow" w:cstheme="minorHAnsi"/>
          <w:sz w:val="20"/>
          <w:szCs w:val="20"/>
        </w:rPr>
        <w:t>202</w:t>
      </w:r>
      <w:r w:rsidR="002A6414">
        <w:rPr>
          <w:rFonts w:ascii="Arial Narrow" w:hAnsi="Arial Narrow" w:cstheme="minorHAnsi"/>
          <w:sz w:val="20"/>
          <w:szCs w:val="20"/>
        </w:rPr>
        <w:t>2</w:t>
      </w:r>
      <w:r w:rsidRPr="001322E3">
        <w:rPr>
          <w:rFonts w:ascii="Arial Narrow" w:hAnsi="Arial Narrow" w:cstheme="minorHAnsi"/>
          <w:color w:val="FF0000"/>
          <w:sz w:val="20"/>
          <w:szCs w:val="20"/>
        </w:rPr>
        <w:t xml:space="preserve"> </w:t>
      </w:r>
      <w:r w:rsidRPr="00D658AB">
        <w:rPr>
          <w:rFonts w:ascii="Arial Narrow" w:hAnsi="Arial Narrow" w:cstheme="minorHAnsi"/>
          <w:sz w:val="20"/>
          <w:szCs w:val="20"/>
        </w:rPr>
        <w:t>(Proc. N</w:t>
      </w:r>
      <w:r w:rsidRPr="00D658AB">
        <w:rPr>
          <w:rFonts w:ascii="Arial Narrow" w:hAnsi="Arial Narrow" w:cstheme="minorHAnsi"/>
          <w:sz w:val="20"/>
          <w:szCs w:val="20"/>
          <w:vertAlign w:val="superscript"/>
        </w:rPr>
        <w:t>o</w:t>
      </w:r>
      <w:r w:rsidRPr="00AA3AAA">
        <w:rPr>
          <w:rFonts w:ascii="Arial Narrow" w:hAnsi="Arial Narrow" w:cstheme="minorHAnsi"/>
          <w:color w:val="000000" w:themeColor="text1"/>
          <w:sz w:val="20"/>
          <w:szCs w:val="20"/>
        </w:rPr>
        <w:t xml:space="preserve">. </w:t>
      </w:r>
      <w:r>
        <w:rPr>
          <w:rFonts w:ascii="Arial Narrow" w:hAnsi="Arial Narrow" w:cstheme="minorHAnsi"/>
          <w:color w:val="000000" w:themeColor="text1"/>
          <w:sz w:val="20"/>
          <w:szCs w:val="20"/>
        </w:rPr>
        <w:t>{</w:t>
      </w:r>
      <w:proofErr w:type="spellStart"/>
      <w:r>
        <w:rPr>
          <w:rFonts w:ascii="Arial Narrow" w:hAnsi="Arial Narrow" w:cstheme="minorHAnsi"/>
          <w:color w:val="000000" w:themeColor="text1"/>
          <w:sz w:val="20"/>
          <w:szCs w:val="20"/>
        </w:rPr>
        <w:t>proc</w:t>
      </w:r>
      <w:proofErr w:type="spellEnd"/>
      <w:r>
        <w:rPr>
          <w:rFonts w:ascii="Arial Narrow" w:hAnsi="Arial Narrow" w:cstheme="minorHAnsi"/>
          <w:color w:val="000000" w:themeColor="text1"/>
          <w:sz w:val="20"/>
          <w:szCs w:val="20"/>
        </w:rPr>
        <w:t>}</w:t>
      </w:r>
      <w:r w:rsidRPr="00AA3AAA">
        <w:rPr>
          <w:rFonts w:ascii="Arial Narrow" w:hAnsi="Arial Narrow" w:cstheme="minorHAnsi"/>
          <w:color w:val="000000" w:themeColor="text1"/>
          <w:sz w:val="20"/>
          <w:szCs w:val="20"/>
        </w:rPr>
        <w:t>/202</w:t>
      </w:r>
      <w:r w:rsidR="002A6414">
        <w:rPr>
          <w:rFonts w:ascii="Arial Narrow" w:hAnsi="Arial Narrow" w:cstheme="minorHAnsi"/>
          <w:color w:val="000000" w:themeColor="text1"/>
          <w:sz w:val="20"/>
          <w:szCs w:val="20"/>
        </w:rPr>
        <w:t>2</w:t>
      </w:r>
      <w:r w:rsidRPr="00AA3AAA">
        <w:rPr>
          <w:rFonts w:ascii="Arial Narrow" w:hAnsi="Arial Narrow" w:cstheme="minorHAnsi"/>
          <w:color w:val="000000" w:themeColor="text1"/>
          <w:sz w:val="20"/>
          <w:szCs w:val="20"/>
        </w:rPr>
        <w:t>)</w:t>
      </w:r>
    </w:p>
    <w:p w14:paraId="75BDBF5A" w14:textId="77777777" w:rsidR="00787A51" w:rsidRPr="008F0694" w:rsidRDefault="00787A51" w:rsidP="00787A51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  <w:r w:rsidRPr="008F0694">
        <w:rPr>
          <w:rFonts w:ascii="Arial Narrow" w:hAnsi="Arial Narrow" w:cstheme="minorHAnsi"/>
          <w:sz w:val="20"/>
          <w:szCs w:val="20"/>
        </w:rPr>
        <w:t>Modalidade da Contratação: Bolsa</w:t>
      </w:r>
    </w:p>
    <w:p w14:paraId="0B62E00D" w14:textId="26A13018" w:rsidR="00787A51" w:rsidRPr="00D658AB" w:rsidRDefault="00787A51" w:rsidP="00787A51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  <w:r w:rsidRPr="008F0694">
        <w:rPr>
          <w:rFonts w:ascii="Arial Narrow" w:hAnsi="Arial Narrow" w:cstheme="minorHAnsi"/>
          <w:sz w:val="20"/>
          <w:szCs w:val="20"/>
        </w:rPr>
        <w:t>Período da Contratação</w:t>
      </w:r>
      <w:r w:rsidRPr="00AA3AAA">
        <w:rPr>
          <w:rFonts w:ascii="Arial Narrow" w:hAnsi="Arial Narrow" w:cstheme="minorHAnsi"/>
          <w:color w:val="000000" w:themeColor="text1"/>
          <w:sz w:val="20"/>
          <w:szCs w:val="20"/>
        </w:rPr>
        <w:t xml:space="preserve">: </w:t>
      </w:r>
      <w:r>
        <w:rPr>
          <w:rFonts w:ascii="Arial Narrow" w:hAnsi="Arial Narrow" w:cstheme="minorHAnsi"/>
          <w:color w:val="000000" w:themeColor="text1"/>
          <w:sz w:val="20"/>
          <w:szCs w:val="20"/>
        </w:rPr>
        <w:t>{</w:t>
      </w:r>
      <w:proofErr w:type="spellStart"/>
      <w:r w:rsidRPr="008F12BA">
        <w:rPr>
          <w:rFonts w:ascii="Arial Narrow" w:hAnsi="Arial Narrow" w:cstheme="minorHAnsi"/>
          <w:color w:val="000000" w:themeColor="text1"/>
          <w:sz w:val="20"/>
          <w:szCs w:val="20"/>
        </w:rPr>
        <w:t>per</w:t>
      </w:r>
      <w:r w:rsidR="00473213" w:rsidRPr="008F12BA">
        <w:rPr>
          <w:rFonts w:ascii="Arial Narrow" w:hAnsi="Arial Narrow" w:cstheme="minorHAnsi"/>
          <w:color w:val="000000" w:themeColor="text1"/>
          <w:sz w:val="20"/>
          <w:szCs w:val="20"/>
        </w:rPr>
        <w:t>i</w:t>
      </w:r>
      <w:r w:rsidRPr="008F12BA">
        <w:rPr>
          <w:rFonts w:ascii="Arial Narrow" w:hAnsi="Arial Narrow" w:cstheme="minorHAnsi"/>
          <w:color w:val="000000" w:themeColor="text1"/>
          <w:sz w:val="20"/>
          <w:szCs w:val="20"/>
        </w:rPr>
        <w:t>odoTotal</w:t>
      </w:r>
      <w:proofErr w:type="spellEnd"/>
      <w:r>
        <w:rPr>
          <w:rFonts w:ascii="Arial Narrow" w:hAnsi="Arial Narrow" w:cstheme="minorHAnsi"/>
          <w:color w:val="000000" w:themeColor="text1"/>
          <w:sz w:val="20"/>
          <w:szCs w:val="20"/>
        </w:rPr>
        <w:t>}</w:t>
      </w:r>
    </w:p>
    <w:p w14:paraId="6B3A0C0A" w14:textId="77777777" w:rsidR="00787A51" w:rsidRPr="008F0694" w:rsidRDefault="00787A51" w:rsidP="00787A51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  <w:r w:rsidRPr="008F0694">
        <w:rPr>
          <w:rFonts w:ascii="Arial Narrow" w:hAnsi="Arial Narrow" w:cstheme="minorHAnsi"/>
          <w:sz w:val="20"/>
          <w:szCs w:val="20"/>
        </w:rPr>
        <w:t xml:space="preserve">Carga Horária Total: </w:t>
      </w:r>
      <w:r>
        <w:rPr>
          <w:rFonts w:ascii="Arial Narrow" w:hAnsi="Arial Narrow" w:cstheme="minorHAnsi"/>
          <w:color w:val="000000" w:themeColor="text1"/>
          <w:sz w:val="20"/>
          <w:szCs w:val="20"/>
        </w:rPr>
        <w:t>{</w:t>
      </w:r>
      <w:proofErr w:type="spellStart"/>
      <w:r>
        <w:rPr>
          <w:rFonts w:ascii="Arial Narrow" w:hAnsi="Arial Narrow" w:cstheme="minorHAnsi"/>
          <w:color w:val="000000" w:themeColor="text1"/>
          <w:sz w:val="20"/>
          <w:szCs w:val="20"/>
        </w:rPr>
        <w:t>ch</w:t>
      </w:r>
      <w:proofErr w:type="spellEnd"/>
      <w:r>
        <w:rPr>
          <w:rFonts w:ascii="Arial Narrow" w:hAnsi="Arial Narrow" w:cstheme="minorHAnsi"/>
          <w:color w:val="000000" w:themeColor="text1"/>
          <w:sz w:val="20"/>
          <w:szCs w:val="20"/>
        </w:rPr>
        <w:t>}</w:t>
      </w:r>
      <w:r w:rsidRPr="00AA3AAA">
        <w:rPr>
          <w:rFonts w:ascii="Arial Narrow" w:hAnsi="Arial Narrow" w:cstheme="minorHAnsi"/>
          <w:color w:val="000000" w:themeColor="text1"/>
          <w:sz w:val="20"/>
          <w:szCs w:val="20"/>
        </w:rPr>
        <w:t xml:space="preserve"> horas</w:t>
      </w:r>
    </w:p>
    <w:p w14:paraId="49535CDB" w14:textId="77777777" w:rsidR="003B08A1" w:rsidRPr="00307F70" w:rsidRDefault="003B08A1" w:rsidP="00145983">
      <w:pPr>
        <w:spacing w:after="0" w:line="240" w:lineRule="auto"/>
        <w:rPr>
          <w:rFonts w:ascii="Arial Narrow" w:hAnsi="Arial Narrow" w:cstheme="minorHAnsi"/>
          <w:sz w:val="20"/>
          <w:szCs w:val="20"/>
          <w:u w:val="single"/>
        </w:rPr>
      </w:pPr>
    </w:p>
    <w:p w14:paraId="20896FD7" w14:textId="1AC2D955" w:rsidR="00787A51" w:rsidRPr="00787A51" w:rsidRDefault="00787A51" w:rsidP="00787A51">
      <w:pPr>
        <w:spacing w:after="0" w:line="240" w:lineRule="auto"/>
        <w:rPr>
          <w:rFonts w:ascii="Arial Narrow" w:hAnsi="Arial Narrow" w:cs="Calibri"/>
          <w:bCs/>
          <w:color w:val="000000" w:themeColor="text1"/>
          <w:sz w:val="20"/>
          <w:szCs w:val="20"/>
          <w:u w:val="single"/>
        </w:rPr>
      </w:pPr>
      <w:r w:rsidRPr="00AA3AAA">
        <w:rPr>
          <w:rFonts w:ascii="Arial Narrow" w:hAnsi="Arial Narrow" w:cstheme="minorHAnsi"/>
          <w:bCs/>
          <w:color w:val="000000" w:themeColor="text1"/>
          <w:sz w:val="20"/>
          <w:szCs w:val="20"/>
        </w:rPr>
        <w:t>Parcela</w:t>
      </w:r>
      <w:r w:rsidRPr="00AA3AAA">
        <w:rPr>
          <w:rFonts w:ascii="Arial Narrow" w:hAnsi="Arial Narrow" w:cstheme="minorHAnsi"/>
          <w:b/>
          <w:color w:val="000000" w:themeColor="text1"/>
          <w:sz w:val="20"/>
          <w:szCs w:val="20"/>
        </w:rPr>
        <w:t xml:space="preserve">: </w:t>
      </w:r>
      <w:r>
        <w:rPr>
          <w:rFonts w:ascii="Arial Narrow" w:hAnsi="Arial Narrow" w:cstheme="minorHAnsi"/>
          <w:bCs/>
          <w:color w:val="000000" w:themeColor="text1"/>
          <w:sz w:val="20"/>
          <w:szCs w:val="20"/>
        </w:rPr>
        <w:t>{parcela}/</w:t>
      </w:r>
      <w:r w:rsidR="007B5C7C">
        <w:rPr>
          <w:rFonts w:ascii="Arial Narrow" w:hAnsi="Arial Narrow" w:cstheme="minorHAnsi"/>
          <w:bCs/>
          <w:color w:val="000000" w:themeColor="text1"/>
          <w:sz w:val="20"/>
          <w:szCs w:val="20"/>
        </w:rPr>
        <w:t>{</w:t>
      </w:r>
      <w:proofErr w:type="spellStart"/>
      <w:r w:rsidR="007B5C7C">
        <w:rPr>
          <w:rFonts w:ascii="Arial Narrow" w:hAnsi="Arial Narrow" w:cstheme="minorHAnsi"/>
          <w:bCs/>
          <w:color w:val="000000" w:themeColor="text1"/>
          <w:sz w:val="20"/>
          <w:szCs w:val="20"/>
        </w:rPr>
        <w:t>parcelaTotal</w:t>
      </w:r>
      <w:proofErr w:type="spellEnd"/>
      <w:r w:rsidR="007B5C7C">
        <w:rPr>
          <w:rFonts w:ascii="Arial Narrow" w:hAnsi="Arial Narrow" w:cstheme="minorHAnsi"/>
          <w:bCs/>
          <w:color w:val="000000" w:themeColor="text1"/>
          <w:sz w:val="20"/>
          <w:szCs w:val="20"/>
        </w:rPr>
        <w:t>}</w:t>
      </w:r>
    </w:p>
    <w:p w14:paraId="53944FE4" w14:textId="77777777" w:rsidR="00787A51" w:rsidRPr="00A32011" w:rsidRDefault="00787A51" w:rsidP="00787A51">
      <w:pPr>
        <w:spacing w:after="0" w:line="240" w:lineRule="auto"/>
        <w:rPr>
          <w:rFonts w:ascii="Arial Narrow" w:hAnsi="Arial Narrow" w:cs="Calibri"/>
          <w:bCs/>
          <w:color w:val="000000" w:themeColor="text1"/>
          <w:sz w:val="20"/>
          <w:szCs w:val="20"/>
        </w:rPr>
      </w:pPr>
      <w:r w:rsidRPr="00AA3AAA">
        <w:rPr>
          <w:rFonts w:ascii="Arial Narrow" w:hAnsi="Arial Narrow" w:cstheme="minorHAnsi"/>
          <w:bCs/>
          <w:color w:val="000000" w:themeColor="text1"/>
          <w:sz w:val="20"/>
          <w:szCs w:val="20"/>
        </w:rPr>
        <w:t>Período do Relatório de Atividades</w:t>
      </w:r>
      <w:r w:rsidRPr="00A32011">
        <w:rPr>
          <w:rFonts w:ascii="Arial Narrow" w:hAnsi="Arial Narrow" w:cstheme="minorHAnsi"/>
          <w:bCs/>
          <w:color w:val="000000" w:themeColor="text1"/>
          <w:sz w:val="20"/>
          <w:szCs w:val="20"/>
        </w:rPr>
        <w:t xml:space="preserve">: </w:t>
      </w:r>
      <w:r>
        <w:rPr>
          <w:rFonts w:ascii="Arial Narrow" w:hAnsi="Arial Narrow" w:cstheme="minorHAnsi"/>
          <w:bCs/>
          <w:color w:val="000000" w:themeColor="text1"/>
          <w:sz w:val="20"/>
          <w:szCs w:val="20"/>
        </w:rPr>
        <w:t>{</w:t>
      </w:r>
      <w:proofErr w:type="spellStart"/>
      <w:r>
        <w:rPr>
          <w:rFonts w:ascii="Arial Narrow" w:hAnsi="Arial Narrow" w:cstheme="minorHAnsi"/>
          <w:bCs/>
          <w:color w:val="000000" w:themeColor="text1"/>
          <w:sz w:val="20"/>
          <w:szCs w:val="20"/>
        </w:rPr>
        <w:t>periodoMensal</w:t>
      </w:r>
      <w:proofErr w:type="spellEnd"/>
      <w:r>
        <w:rPr>
          <w:rFonts w:ascii="Arial Narrow" w:hAnsi="Arial Narrow" w:cstheme="minorHAnsi"/>
          <w:bCs/>
          <w:color w:val="000000" w:themeColor="text1"/>
          <w:sz w:val="20"/>
          <w:szCs w:val="20"/>
        </w:rPr>
        <w:t>}</w:t>
      </w:r>
    </w:p>
    <w:p w14:paraId="7BC9ADEC" w14:textId="77777777" w:rsidR="00787A51" w:rsidRPr="00AA3AAA" w:rsidRDefault="00787A51" w:rsidP="00787A51">
      <w:pPr>
        <w:spacing w:after="0" w:line="240" w:lineRule="auto"/>
        <w:rPr>
          <w:rFonts w:ascii="Arial Narrow" w:hAnsi="Arial Narrow" w:cstheme="minorHAnsi"/>
          <w:bCs/>
          <w:color w:val="000000" w:themeColor="text1"/>
          <w:sz w:val="20"/>
          <w:szCs w:val="20"/>
        </w:rPr>
      </w:pPr>
      <w:r w:rsidRPr="00AA3AAA">
        <w:rPr>
          <w:rFonts w:ascii="Arial Narrow" w:hAnsi="Arial Narrow" w:cstheme="minorHAnsi"/>
          <w:bCs/>
          <w:color w:val="000000" w:themeColor="text1"/>
          <w:sz w:val="20"/>
          <w:szCs w:val="20"/>
        </w:rPr>
        <w:t>Carga Horária do Relatório de Atividades</w:t>
      </w:r>
      <w:r w:rsidRPr="00AA3AAA">
        <w:rPr>
          <w:rFonts w:ascii="Arial Narrow" w:hAnsi="Arial Narrow" w:cstheme="minorHAnsi"/>
          <w:b/>
          <w:color w:val="000000" w:themeColor="text1"/>
          <w:sz w:val="20"/>
          <w:szCs w:val="20"/>
        </w:rPr>
        <w:t xml:space="preserve">: </w:t>
      </w:r>
      <w:r>
        <w:rPr>
          <w:rFonts w:ascii="Arial Narrow" w:hAnsi="Arial Narrow" w:cstheme="minorHAnsi"/>
          <w:bCs/>
          <w:color w:val="000000" w:themeColor="text1"/>
          <w:sz w:val="20"/>
          <w:szCs w:val="20"/>
        </w:rPr>
        <w:t>{</w:t>
      </w:r>
      <w:proofErr w:type="spellStart"/>
      <w:r>
        <w:rPr>
          <w:rFonts w:ascii="Arial Narrow" w:hAnsi="Arial Narrow" w:cstheme="minorHAnsi"/>
          <w:bCs/>
          <w:color w:val="000000" w:themeColor="text1"/>
          <w:sz w:val="20"/>
          <w:szCs w:val="20"/>
        </w:rPr>
        <w:t>chMensal</w:t>
      </w:r>
      <w:proofErr w:type="spellEnd"/>
      <w:r>
        <w:rPr>
          <w:rFonts w:ascii="Arial Narrow" w:hAnsi="Arial Narrow" w:cstheme="minorHAnsi"/>
          <w:bCs/>
          <w:color w:val="000000" w:themeColor="text1"/>
          <w:sz w:val="20"/>
          <w:szCs w:val="20"/>
        </w:rPr>
        <w:t xml:space="preserve">} </w:t>
      </w:r>
      <w:r w:rsidRPr="00AA3AAA">
        <w:rPr>
          <w:rFonts w:ascii="Arial Narrow" w:hAnsi="Arial Narrow" w:cstheme="minorHAnsi"/>
          <w:bCs/>
          <w:color w:val="000000" w:themeColor="text1"/>
          <w:sz w:val="20"/>
          <w:szCs w:val="20"/>
        </w:rPr>
        <w:t xml:space="preserve">horas </w:t>
      </w:r>
    </w:p>
    <w:p w14:paraId="7A24F817" w14:textId="77777777" w:rsidR="003B08A1" w:rsidRPr="008F0694" w:rsidRDefault="003B08A1" w:rsidP="00145983">
      <w:pPr>
        <w:spacing w:after="0" w:line="240" w:lineRule="auto"/>
        <w:rPr>
          <w:rFonts w:ascii="Arial Narrow" w:hAnsi="Arial Narrow" w:cstheme="minorHAnsi"/>
          <w:sz w:val="20"/>
          <w:szCs w:val="20"/>
        </w:rPr>
      </w:pPr>
    </w:p>
    <w:p w14:paraId="13D38856" w14:textId="21EC452D" w:rsidR="001B03FB" w:rsidRPr="00145983" w:rsidRDefault="00FB266B" w:rsidP="00145983">
      <w:pPr>
        <w:spacing w:after="0"/>
        <w:jc w:val="both"/>
        <w:rPr>
          <w:rFonts w:ascii="Arial Narrow" w:hAnsi="Arial Narrow" w:cs="Calibri"/>
          <w:color w:val="FF0000"/>
          <w:sz w:val="20"/>
          <w:szCs w:val="20"/>
        </w:rPr>
      </w:pPr>
      <w:r w:rsidRPr="00434E57">
        <w:rPr>
          <w:rFonts w:ascii="Arial Narrow" w:hAnsi="Arial Narrow" w:cstheme="minorHAnsi"/>
          <w:b/>
          <w:bCs/>
          <w:sz w:val="20"/>
          <w:szCs w:val="20"/>
        </w:rPr>
        <w:t xml:space="preserve">3. </w:t>
      </w:r>
      <w:r w:rsidR="003B08A1" w:rsidRPr="00434E57">
        <w:rPr>
          <w:rFonts w:ascii="Arial Narrow" w:hAnsi="Arial Narrow" w:cstheme="minorHAnsi"/>
          <w:b/>
          <w:bCs/>
          <w:sz w:val="20"/>
          <w:szCs w:val="20"/>
        </w:rPr>
        <w:t>Atividades Desenvolvidas</w:t>
      </w:r>
      <w:r w:rsidR="001B03FB" w:rsidRPr="00145983">
        <w:rPr>
          <w:rFonts w:ascii="Arial Narrow" w:hAnsi="Arial Narrow" w:cstheme="minorHAnsi"/>
          <w:sz w:val="20"/>
          <w:szCs w:val="20"/>
        </w:rPr>
        <w:t xml:space="preserve"> </w:t>
      </w:r>
    </w:p>
    <w:p w14:paraId="1C8231FA" w14:textId="35221220" w:rsidR="003B08A1" w:rsidRDefault="003B08A1" w:rsidP="003B08A1">
      <w:pPr>
        <w:pStyle w:val="Ttulo1"/>
        <w:spacing w:before="0" w:line="240" w:lineRule="auto"/>
        <w:rPr>
          <w:rFonts w:ascii="Arial Narrow" w:hAnsi="Arial Narrow" w:cstheme="minorHAnsi"/>
          <w:color w:val="auto"/>
          <w:sz w:val="20"/>
          <w:szCs w:val="20"/>
        </w:rPr>
      </w:pPr>
    </w:p>
    <w:tbl>
      <w:tblPr>
        <w:tblW w:w="92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555"/>
        <w:gridCol w:w="1007"/>
        <w:gridCol w:w="5262"/>
        <w:gridCol w:w="1385"/>
      </w:tblGrid>
      <w:tr w:rsidR="006E7F95" w:rsidRPr="00CA2090" w14:paraId="4C7B78AC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E185AC3" w14:textId="2CE89728" w:rsidR="006E7F95" w:rsidRPr="001B03FB" w:rsidRDefault="006E7F95" w:rsidP="00090D0C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1B03FB">
              <w:rPr>
                <w:rFonts w:asciiTheme="minorHAnsi" w:hAnsiTheme="minorHAnsi" w:cstheme="minorHAnsi"/>
                <w:b/>
                <w:sz w:val="14"/>
                <w:szCs w:val="14"/>
              </w:rPr>
              <w:t>DATA</w:t>
            </w:r>
            <w:r w:rsidR="00E1730E" w:rsidRPr="001B03FB">
              <w:rPr>
                <w:rFonts w:asciiTheme="minorHAnsi" w:hAnsiTheme="minorHAnsi" w:cstheme="minorHAnsi"/>
                <w:b/>
                <w:sz w:val="14"/>
                <w:szCs w:val="14"/>
              </w:rPr>
              <w:t>/DIAS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75EE547" w14:textId="77777777" w:rsidR="006E7F95" w:rsidRPr="001B03FB" w:rsidRDefault="006E7F95" w:rsidP="00E24F8D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1B03FB">
              <w:rPr>
                <w:rFonts w:asciiTheme="minorHAnsi" w:hAnsiTheme="minorHAnsi" w:cstheme="minorHAnsi"/>
                <w:b/>
                <w:sz w:val="14"/>
                <w:szCs w:val="14"/>
              </w:rPr>
              <w:t>ATIVIDADE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8E80C6" w14:textId="77777777" w:rsidR="006E7F95" w:rsidRPr="001B03FB" w:rsidRDefault="006E7F95" w:rsidP="00090D0C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1B03FB">
              <w:rPr>
                <w:rFonts w:asciiTheme="minorHAnsi" w:hAnsiTheme="minorHAnsi" w:cstheme="minorHAnsi"/>
                <w:b/>
                <w:sz w:val="14"/>
                <w:szCs w:val="14"/>
              </w:rPr>
              <w:t>DESCRIÇÃO DAS ATIVIDADES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BEF1DAC" w14:textId="77777777" w:rsidR="006E7F95" w:rsidRPr="001B03FB" w:rsidRDefault="006E7F95" w:rsidP="00090D0C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1B03FB">
              <w:rPr>
                <w:rFonts w:asciiTheme="minorHAnsi" w:hAnsiTheme="minorHAnsi" w:cstheme="minorHAnsi"/>
                <w:b/>
                <w:sz w:val="14"/>
                <w:szCs w:val="14"/>
              </w:rPr>
              <w:t>100%</w:t>
            </w:r>
          </w:p>
          <w:p w14:paraId="3F521EFC" w14:textId="77777777" w:rsidR="006E7F95" w:rsidRPr="001B03FB" w:rsidRDefault="006E7F95" w:rsidP="00090D0C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14"/>
                <w:szCs w:val="14"/>
              </w:rPr>
            </w:pPr>
            <w:r w:rsidRPr="001B03FB">
              <w:rPr>
                <w:rFonts w:asciiTheme="minorHAnsi" w:hAnsiTheme="minorHAnsi" w:cstheme="minorHAnsi"/>
                <w:b/>
                <w:sz w:val="14"/>
                <w:szCs w:val="14"/>
              </w:rPr>
              <w:t>CARGA HORÁRIA</w:t>
            </w:r>
          </w:p>
        </w:tc>
      </w:tr>
      <w:tr w:rsidR="00DF2EE8" w14:paraId="3BD05C91" w14:textId="77777777" w:rsidTr="0093788E">
        <w:trPr>
          <w:trHeight w:val="112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28610EC" w14:textId="77777777" w:rsidR="00DF2EE8" w:rsidRDefault="00DF2E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7C4402D9" w14:textId="77777777" w:rsidR="00DF2EE8" w:rsidRDefault="00DF2E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="Arial Narrow" w:hAnsi="Arial Narrow" w:cs="Calibri"/>
                <w:b/>
                <w:bCs/>
                <w:sz w:val="18"/>
                <w:szCs w:val="18"/>
              </w:rPr>
              <w:t>1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82E4C38" w14:textId="77777777" w:rsidR="00DF2EE8" w:rsidRDefault="00DF2EE8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="Arial Narrow" w:hAnsi="Arial Narrow" w:cs="Calibri"/>
                <w:b/>
                <w:bCs/>
                <w:sz w:val="18"/>
                <w:szCs w:val="18"/>
              </w:rPr>
              <w:t>Implantação e Execução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032EF742" w14:textId="77777777" w:rsidR="00DF2EE8" w:rsidRDefault="00DF2EE8">
            <w:pPr>
              <w:pStyle w:val="PargrafodaLista"/>
              <w:spacing w:after="0" w:line="240" w:lineRule="auto"/>
              <w:ind w:left="0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30%</w:t>
            </w:r>
          </w:p>
        </w:tc>
      </w:tr>
      <w:tr w:rsidR="00DF2EE8" w14:paraId="5B0EF103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37C0C5B" w14:textId="3C8B27A2" w:rsidR="00DF2EE8" w:rsidRDefault="00EF535F" w:rsidP="0093788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sabados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F2DC33" w14:textId="77777777" w:rsidR="00DF2EE8" w:rsidRDefault="00DF2E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18"/>
                <w:szCs w:val="18"/>
              </w:rPr>
              <w:t>1.2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7F63B89" w14:textId="77777777" w:rsidR="00DF2EE8" w:rsidRPr="0093788E" w:rsidRDefault="00DF2EE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3788E">
              <w:rPr>
                <w:rFonts w:ascii="Arial Narrow" w:hAnsi="Arial Narrow" w:cs="Calibri"/>
                <w:bCs/>
                <w:sz w:val="18"/>
                <w:szCs w:val="18"/>
              </w:rPr>
              <w:t>Executar sob a orientação do professor tutor/orientador todas as ações propostas no Plano de Trabalho.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C56DAA6" w14:textId="742F30F2" w:rsidR="00DF2EE8" w:rsidRDefault="0093788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10%</w:t>
            </w:r>
          </w:p>
        </w:tc>
      </w:tr>
      <w:tr w:rsidR="00DF2EE8" w14:paraId="67B4BC2D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40F0B4" w14:textId="3E0302B3" w:rsidR="0093788E" w:rsidRDefault="00EF535F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sabados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15F29D1" w14:textId="77777777" w:rsidR="00DF2EE8" w:rsidRDefault="00DF2E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1.3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AD41D80" w14:textId="77777777" w:rsidR="00DF2EE8" w:rsidRPr="0093788E" w:rsidRDefault="00DF2EE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3788E">
              <w:rPr>
                <w:rFonts w:ascii="Arial Narrow" w:hAnsi="Arial Narrow"/>
                <w:sz w:val="18"/>
                <w:szCs w:val="18"/>
              </w:rPr>
              <w:t xml:space="preserve">Cumprir 10 (dez) horas semanais de atividades no PAPE,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conforme os</w:t>
            </w:r>
            <w:r w:rsidRPr="0093788E">
              <w:rPr>
                <w:rFonts w:ascii="Arial Narrow" w:hAnsi="Arial Narrow"/>
                <w:spacing w:val="36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horários</w:t>
            </w:r>
            <w:r w:rsidRPr="0093788E">
              <w:rPr>
                <w:rFonts w:ascii="Arial Narrow" w:hAnsi="Arial Narrow"/>
                <w:spacing w:val="57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preestabelecidos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no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Plano de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Trabalho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7CAAE4" w14:textId="6AADAD91" w:rsidR="00DF2EE8" w:rsidRDefault="0093788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10%</w:t>
            </w:r>
          </w:p>
        </w:tc>
      </w:tr>
      <w:tr w:rsidR="00DF2EE8" w14:paraId="7CEADE68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BA3F1E7" w14:textId="4D78B3C7" w:rsidR="00DF2EE8" w:rsidRDefault="00EF535F" w:rsidP="0093788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{sextas}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B83DF70" w14:textId="77777777" w:rsidR="00DF2EE8" w:rsidRDefault="00DF2E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1.4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D1FD88E" w14:textId="77777777" w:rsidR="00DF2EE8" w:rsidRPr="0093788E" w:rsidRDefault="00DF2EE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3788E">
              <w:rPr>
                <w:rFonts w:ascii="Arial Narrow" w:hAnsi="Arial Narrow"/>
                <w:sz w:val="18"/>
                <w:szCs w:val="18"/>
              </w:rPr>
              <w:t>Zelar pelo cumprimento do cronograma de execução do Plano de Atividades.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9C385A6" w14:textId="406FEA89" w:rsidR="00DF2EE8" w:rsidRDefault="0093788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8%</w:t>
            </w:r>
          </w:p>
        </w:tc>
      </w:tr>
      <w:tr w:rsidR="00DF2EE8" w14:paraId="441CBB51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634952" w14:textId="64206D39" w:rsidR="00DF2EE8" w:rsidRDefault="00626C2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{fim}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100AD46" w14:textId="77777777" w:rsidR="00DF2EE8" w:rsidRDefault="00DF2E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1.5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2043225" w14:textId="77777777" w:rsidR="00DF2EE8" w:rsidRPr="0093788E" w:rsidRDefault="00DF2EE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Manter</w:t>
            </w:r>
            <w:r w:rsidRPr="0093788E">
              <w:rPr>
                <w:rFonts w:ascii="Arial Narrow" w:hAnsi="Arial Narrow"/>
                <w:spacing w:val="17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atualizado os dados de</w:t>
            </w:r>
            <w:r w:rsidRPr="0093788E">
              <w:rPr>
                <w:rFonts w:ascii="Arial Narrow" w:hAnsi="Arial Narrow"/>
                <w:spacing w:val="17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contato</w:t>
            </w:r>
            <w:r w:rsidRPr="0093788E">
              <w:rPr>
                <w:rFonts w:ascii="Arial Narrow" w:hAnsi="Arial Narrow"/>
                <w:spacing w:val="18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(e-mail,</w:t>
            </w:r>
            <w:r w:rsidRPr="0093788E">
              <w:rPr>
                <w:rFonts w:ascii="Arial Narrow" w:hAnsi="Arial Narrow"/>
                <w:spacing w:val="17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telefone</w:t>
            </w:r>
            <w:r w:rsidRPr="0093788E">
              <w:rPr>
                <w:rFonts w:ascii="Arial Narrow" w:hAnsi="Arial Narrow"/>
                <w:spacing w:val="17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celular</w:t>
            </w:r>
            <w:r w:rsidRPr="0093788E">
              <w:rPr>
                <w:rFonts w:ascii="Arial Narrow" w:hAnsi="Arial Narrow"/>
                <w:spacing w:val="16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z w:val="18"/>
                <w:szCs w:val="18"/>
              </w:rPr>
              <w:t>e/ou</w:t>
            </w:r>
            <w:r w:rsidRPr="0093788E">
              <w:rPr>
                <w:rFonts w:ascii="Arial Narrow" w:hAnsi="Arial Narrow"/>
                <w:spacing w:val="18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residencial).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047582" w14:textId="5CD80524" w:rsidR="00DF2EE8" w:rsidRDefault="002722B7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93788E">
              <w:rPr>
                <w:rFonts w:asciiTheme="minorHAnsi" w:hAnsiTheme="minorHAnsi" w:cstheme="minorHAnsi"/>
                <w:sz w:val="20"/>
                <w:szCs w:val="20"/>
              </w:rPr>
              <w:t>%</w:t>
            </w:r>
          </w:p>
        </w:tc>
      </w:tr>
      <w:tr w:rsidR="00DF2EE8" w14:paraId="73355124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D4AEA05" w14:textId="123227F7" w:rsidR="00DF2EE8" w:rsidRDefault="00626C23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{fim}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E008241" w14:textId="77777777" w:rsidR="00DF2EE8" w:rsidRDefault="00DF2EE8">
            <w:pPr>
              <w:spacing w:after="0" w:line="240" w:lineRule="auto"/>
              <w:jc w:val="center"/>
              <w:rPr>
                <w:rFonts w:ascii="Arial Narrow" w:hAnsi="Arial Narrow" w:cs="Arial"/>
                <w:sz w:val="18"/>
                <w:szCs w:val="18"/>
              </w:rPr>
            </w:pPr>
            <w:r>
              <w:rPr>
                <w:rFonts w:ascii="Arial Narrow" w:hAnsi="Arial Narrow" w:cs="Arial"/>
                <w:sz w:val="18"/>
                <w:szCs w:val="18"/>
              </w:rPr>
              <w:t>1.6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491D98B" w14:textId="77777777" w:rsidR="00DF2EE8" w:rsidRPr="0093788E" w:rsidRDefault="00DF2EE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Responder</w:t>
            </w:r>
            <w:r w:rsidRPr="0093788E">
              <w:rPr>
                <w:rFonts w:ascii="Arial Narrow" w:hAnsi="Arial Narrow"/>
                <w:spacing w:val="17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e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fornecer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documentos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sempre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que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for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solicitado.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A5392D8" w14:textId="45C3F457" w:rsidR="00DF2EE8" w:rsidRDefault="002722B7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  <w:r w:rsidR="0093788E">
              <w:rPr>
                <w:rFonts w:asciiTheme="minorHAnsi" w:hAnsiTheme="minorHAnsi" w:cstheme="minorHAnsi"/>
                <w:sz w:val="20"/>
                <w:szCs w:val="20"/>
              </w:rPr>
              <w:t>%</w:t>
            </w:r>
          </w:p>
        </w:tc>
      </w:tr>
      <w:tr w:rsidR="00DF2EE8" w14:paraId="4C134330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5F76C8D6" w14:textId="77777777" w:rsidR="00DF2EE8" w:rsidRDefault="00DF2E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6B03B632" w14:textId="77777777" w:rsidR="00DF2EE8" w:rsidRDefault="00DF2E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="Arial Narrow" w:hAnsi="Arial Narrow" w:cs="Calibri"/>
                <w:b/>
                <w:sz w:val="18"/>
                <w:szCs w:val="18"/>
              </w:rPr>
              <w:t>2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0871910E" w14:textId="77777777" w:rsidR="00DF2EE8" w:rsidRPr="0093788E" w:rsidRDefault="00DF2EE8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3788E">
              <w:rPr>
                <w:rFonts w:ascii="Arial Narrow" w:hAnsi="Arial Narrow" w:cs="Calibri"/>
                <w:b/>
                <w:sz w:val="18"/>
                <w:szCs w:val="18"/>
              </w:rPr>
              <w:t>Monitoramento</w:t>
            </w:r>
            <w:r w:rsidRPr="0093788E">
              <w:rPr>
                <w:rFonts w:ascii="Arial Narrow" w:hAnsi="Arial Narrow"/>
                <w:b/>
                <w:spacing w:val="-1"/>
                <w:sz w:val="18"/>
                <w:szCs w:val="18"/>
              </w:rPr>
              <w:t xml:space="preserve"> e Desempenho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07D6875A" w14:textId="77777777" w:rsidR="00DF2EE8" w:rsidRDefault="00DF2E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50%</w:t>
            </w:r>
          </w:p>
        </w:tc>
      </w:tr>
      <w:tr w:rsidR="00DF2EE8" w14:paraId="114403BB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A056AD2" w14:textId="4CCD1C6A" w:rsidR="00DF2EE8" w:rsidRDefault="00EF535F" w:rsidP="0093788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sabados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CDFC0B8" w14:textId="77777777" w:rsidR="00DF2EE8" w:rsidRDefault="00DF2E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2.1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EF14929" w14:textId="77777777" w:rsidR="00DF2EE8" w:rsidRPr="0093788E" w:rsidRDefault="00DF2EE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3788E">
              <w:rPr>
                <w:rFonts w:ascii="Arial Narrow" w:hAnsi="Arial Narrow"/>
                <w:sz w:val="18"/>
                <w:szCs w:val="18"/>
              </w:rPr>
              <w:t>Ser assíduo e pontual ao horário das aulas e nas entregas das atividades solicitadas.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90561A" w14:textId="1E3C9D8E" w:rsidR="00DF2EE8" w:rsidRDefault="0093788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5%</w:t>
            </w:r>
          </w:p>
        </w:tc>
      </w:tr>
      <w:tr w:rsidR="00DF2EE8" w14:paraId="388DF16F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94FE011" w14:textId="0F663B95" w:rsidR="00DF2EE8" w:rsidRDefault="00EF535F" w:rsidP="0093788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{quartas}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853E2CA" w14:textId="77777777" w:rsidR="00DF2EE8" w:rsidRDefault="00DF2E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2.2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1530278B" w14:textId="77777777" w:rsidR="00DF2EE8" w:rsidRPr="0093788E" w:rsidRDefault="00DF2EE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3788E">
              <w:rPr>
                <w:rFonts w:ascii="Arial Narrow" w:hAnsi="Arial Narrow"/>
                <w:sz w:val="18"/>
                <w:szCs w:val="18"/>
              </w:rPr>
              <w:t>Estudar o material didático e as demais fontes de pesquisa proposta para o Curso.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369AFE6" w14:textId="7DC20190" w:rsidR="00DF2EE8" w:rsidRDefault="0093788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20%</w:t>
            </w:r>
          </w:p>
        </w:tc>
      </w:tr>
      <w:tr w:rsidR="00DF2EE8" w14:paraId="0A3AE3C0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873F1F0" w14:textId="597AD271" w:rsidR="00DF2EE8" w:rsidRDefault="00EF535F" w:rsidP="0093788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sabados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>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3154A05" w14:textId="77777777" w:rsidR="00DF2EE8" w:rsidRDefault="00DF2E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2.3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2C586BE" w14:textId="77777777" w:rsidR="00DF2EE8" w:rsidRPr="0093788E" w:rsidRDefault="00DF2EE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3788E">
              <w:rPr>
                <w:rFonts w:ascii="Arial Narrow" w:hAnsi="Arial Narrow"/>
                <w:sz w:val="18"/>
                <w:szCs w:val="18"/>
              </w:rPr>
              <w:t>Trabalhar de forma participativa e colaborativa com seus colegas e professores.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CF1A91" w14:textId="336612A8" w:rsidR="00DF2EE8" w:rsidRDefault="0093788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10%</w:t>
            </w:r>
          </w:p>
        </w:tc>
      </w:tr>
      <w:tr w:rsidR="00DF2EE8" w14:paraId="6728BF9F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04003A3" w14:textId="00B38C16" w:rsidR="00DF2EE8" w:rsidRDefault="00EF535F" w:rsidP="0093788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{quintas}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2D83140" w14:textId="77777777" w:rsidR="00DF2EE8" w:rsidRDefault="00DF2E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2.4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AE61E18" w14:textId="77777777" w:rsidR="00DF2EE8" w:rsidRPr="0093788E" w:rsidRDefault="00DF2EE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Procurar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>o</w:t>
            </w:r>
            <w:r w:rsidRPr="0093788E">
              <w:rPr>
                <w:rFonts w:ascii="Arial Narrow" w:hAnsi="Arial Narrow"/>
                <w:spacing w:val="1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professor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tutor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em</w:t>
            </w:r>
            <w:r w:rsidRPr="0093788E">
              <w:rPr>
                <w:rFonts w:ascii="Arial Narrow" w:hAnsi="Arial Narrow"/>
                <w:spacing w:val="1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casos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>de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>dúvida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ou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 xml:space="preserve"> dificuldades.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91D6141" w14:textId="0F2E2EC4" w:rsidR="00DF2EE8" w:rsidRDefault="0093788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5%</w:t>
            </w:r>
          </w:p>
        </w:tc>
      </w:tr>
      <w:tr w:rsidR="00DF2EE8" w14:paraId="15FEEC26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14C1BC4" w14:textId="3C8D426B" w:rsidR="00DF2EE8" w:rsidRDefault="00EF535F" w:rsidP="0093788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{quartas}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7FD20258" w14:textId="77777777" w:rsidR="00DF2EE8" w:rsidRDefault="00DF2E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2.5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6B0E97F" w14:textId="77777777" w:rsidR="00DF2EE8" w:rsidRPr="0093788E" w:rsidRDefault="00DF2EE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Participar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>de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atividades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>que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 xml:space="preserve">propiciem </w:t>
            </w:r>
            <w:r w:rsidRPr="0093788E">
              <w:rPr>
                <w:rFonts w:ascii="Arial Narrow" w:hAnsi="Arial Narrow"/>
                <w:sz w:val="18"/>
                <w:szCs w:val="18"/>
              </w:rPr>
              <w:t>o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z w:val="18"/>
                <w:szCs w:val="18"/>
              </w:rPr>
              <w:t>seu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 xml:space="preserve"> avanço</w:t>
            </w:r>
            <w:r w:rsidRPr="0093788E">
              <w:rPr>
                <w:rFonts w:ascii="Arial Narrow" w:hAnsi="Arial Narrow"/>
                <w:spacing w:val="1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>no</w:t>
            </w:r>
            <w:r w:rsidRPr="0093788E">
              <w:rPr>
                <w:rFonts w:ascii="Arial Narrow" w:hAnsi="Arial Narrow"/>
                <w:spacing w:val="4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curso</w:t>
            </w:r>
            <w:r w:rsidRPr="0093788E">
              <w:rPr>
                <w:rFonts w:ascii="Arial Narrow" w:hAnsi="Arial Narrow"/>
                <w:spacing w:val="1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de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graduação.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BFA8CF8" w14:textId="10336BC7" w:rsidR="00DF2EE8" w:rsidRDefault="0093788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5%</w:t>
            </w:r>
          </w:p>
        </w:tc>
      </w:tr>
      <w:tr w:rsidR="00DF2EE8" w14:paraId="63536304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FB6306A" w14:textId="0508F792" w:rsidR="00DF2EE8" w:rsidRDefault="00EF535F" w:rsidP="0093788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{quintas}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B6C3EB4" w14:textId="77777777" w:rsidR="00DF2EE8" w:rsidRDefault="00DF2E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2.6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2AE6452" w14:textId="77777777" w:rsidR="00DF2EE8" w:rsidRPr="0093788E" w:rsidRDefault="00DF2EE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Participar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>das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atividades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transversais</w:t>
            </w:r>
            <w:r w:rsidRPr="0093788E">
              <w:rPr>
                <w:rFonts w:ascii="Arial Narrow" w:hAnsi="Arial Narrow"/>
                <w:spacing w:val="-3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de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apoio</w:t>
            </w:r>
            <w:r w:rsidRPr="0093788E">
              <w:rPr>
                <w:rFonts w:ascii="Arial Narrow" w:hAnsi="Arial Narrow"/>
                <w:spacing w:val="1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pedagógico,</w:t>
            </w:r>
            <w:r w:rsidRPr="0093788E">
              <w:rPr>
                <w:rFonts w:ascii="Arial Narrow" w:hAnsi="Arial Narrow"/>
                <w:spacing w:val="-3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 xml:space="preserve">socioemocional 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e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de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capacitação</w:t>
            </w:r>
            <w:r w:rsidRPr="0093788E">
              <w:rPr>
                <w:rFonts w:ascii="Arial Narrow" w:hAnsi="Arial Narrow"/>
                <w:spacing w:val="89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básica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e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específica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no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âmbito</w:t>
            </w:r>
            <w:r w:rsidRPr="0093788E">
              <w:rPr>
                <w:rFonts w:ascii="Arial Narrow" w:hAnsi="Arial Narrow"/>
                <w:spacing w:val="1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z w:val="18"/>
                <w:szCs w:val="18"/>
              </w:rPr>
              <w:t>do Projeto ARANOUÁ.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74B6AF7" w14:textId="4F8D0AA6" w:rsidR="00DF2EE8" w:rsidRDefault="0093788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5%</w:t>
            </w:r>
          </w:p>
        </w:tc>
      </w:tr>
      <w:tr w:rsidR="00DF2EE8" w14:paraId="1556ACDE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</w:tcPr>
          <w:p w14:paraId="110A6FC4" w14:textId="77777777" w:rsidR="00DF2EE8" w:rsidRDefault="00DF2E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86E677A" w14:textId="77777777" w:rsidR="00DF2EE8" w:rsidRDefault="00DF2E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="Arial Narrow" w:hAnsi="Arial Narrow" w:cs="Calibri"/>
                <w:b/>
                <w:bCs/>
                <w:sz w:val="18"/>
                <w:szCs w:val="18"/>
              </w:rPr>
              <w:t>3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1E8492C8" w14:textId="77777777" w:rsidR="00DF2EE8" w:rsidRPr="0093788E" w:rsidRDefault="00DF2EE8">
            <w:pPr>
              <w:spacing w:after="0" w:line="240" w:lineRule="auto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93788E">
              <w:rPr>
                <w:rFonts w:ascii="Arial Narrow" w:hAnsi="Arial Narrow" w:cs="Calibri"/>
                <w:b/>
                <w:sz w:val="18"/>
                <w:szCs w:val="18"/>
              </w:rPr>
              <w:t>Avaliação e Relatórios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E2EFD9" w:themeFill="accent6" w:themeFillTint="33"/>
            <w:vAlign w:val="center"/>
            <w:hideMark/>
          </w:tcPr>
          <w:p w14:paraId="5EFFC5DE" w14:textId="77777777" w:rsidR="00DF2EE8" w:rsidRDefault="00DF2EE8">
            <w:pPr>
              <w:spacing w:after="0" w:line="240" w:lineRule="auto"/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20%</w:t>
            </w:r>
          </w:p>
        </w:tc>
      </w:tr>
      <w:tr w:rsidR="00DF2EE8" w14:paraId="65771200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932849C" w14:textId="12B0FE69" w:rsidR="00DF2EE8" w:rsidRDefault="00626C2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{fim}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621624D8" w14:textId="77777777" w:rsidR="00DF2EE8" w:rsidRDefault="00DF2E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 Narrow" w:hAnsi="Arial Narrow" w:cs="Calibri"/>
                <w:bCs/>
                <w:sz w:val="18"/>
                <w:szCs w:val="18"/>
              </w:rPr>
              <w:t>3.1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69059F3" w14:textId="77777777" w:rsidR="00DF2EE8" w:rsidRPr="0093788E" w:rsidRDefault="00DF2EE8">
            <w:pPr>
              <w:spacing w:after="0" w:line="240" w:lineRule="auto"/>
              <w:jc w:val="both"/>
              <w:rPr>
                <w:rFonts w:asciiTheme="minorHAnsi" w:hAnsiTheme="minorHAnsi" w:cstheme="minorHAnsi"/>
                <w:strike/>
                <w:sz w:val="20"/>
                <w:szCs w:val="20"/>
              </w:rPr>
            </w:pPr>
            <w:r w:rsidRPr="0093788E">
              <w:rPr>
                <w:rFonts w:ascii="Arial Narrow" w:hAnsi="Arial Narrow" w:cs="Calibri"/>
                <w:bCs/>
                <w:sz w:val="18"/>
                <w:szCs w:val="18"/>
              </w:rPr>
              <w:t>Registrar a frequência e atividades semanais e mensais.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AD76CD5" w14:textId="48D13884" w:rsidR="00DF2EE8" w:rsidRDefault="0093788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10%</w:t>
            </w:r>
          </w:p>
        </w:tc>
      </w:tr>
      <w:tr w:rsidR="00DF2EE8" w14:paraId="1D989843" w14:textId="77777777" w:rsidTr="0093788E">
        <w:trPr>
          <w:trHeight w:val="20"/>
        </w:trPr>
        <w:tc>
          <w:tcPr>
            <w:tcW w:w="155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23FA7620" w14:textId="6EB9308A" w:rsidR="00DF2EE8" w:rsidRDefault="00626C23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{fim}</w:t>
            </w:r>
          </w:p>
        </w:tc>
        <w:tc>
          <w:tcPr>
            <w:tcW w:w="100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A926138" w14:textId="77777777" w:rsidR="00DF2EE8" w:rsidRDefault="00DF2EE8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="Arial Narrow" w:hAnsi="Arial Narrow" w:cs="Calibri"/>
                <w:sz w:val="18"/>
                <w:szCs w:val="18"/>
              </w:rPr>
              <w:t>3.2</w:t>
            </w:r>
          </w:p>
        </w:tc>
        <w:tc>
          <w:tcPr>
            <w:tcW w:w="52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3CA89901" w14:textId="77777777" w:rsidR="00DF2EE8" w:rsidRPr="0093788E" w:rsidRDefault="00DF2EE8">
            <w:pPr>
              <w:spacing w:after="0" w:line="240" w:lineRule="auto"/>
              <w:jc w:val="both"/>
              <w:rPr>
                <w:rFonts w:asciiTheme="minorHAnsi" w:hAnsiTheme="minorHAnsi" w:cstheme="minorHAnsi"/>
                <w:sz w:val="20"/>
                <w:szCs w:val="20"/>
              </w:rPr>
            </w:pP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Elaborar de relatório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 xml:space="preserve">mensal </w:t>
            </w:r>
            <w:r w:rsidRPr="0093788E">
              <w:rPr>
                <w:rFonts w:ascii="Arial Narrow" w:hAnsi="Arial Narrow"/>
                <w:spacing w:val="-2"/>
                <w:sz w:val="18"/>
                <w:szCs w:val="18"/>
              </w:rPr>
              <w:t>que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conste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as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atividades</w:t>
            </w:r>
            <w:r w:rsidRPr="0093788E">
              <w:rPr>
                <w:rFonts w:ascii="Arial Narrow" w:hAnsi="Arial Narrow"/>
                <w:sz w:val="18"/>
                <w:szCs w:val="18"/>
              </w:rPr>
              <w:t xml:space="preserve"> </w:t>
            </w:r>
            <w:r w:rsidRPr="0093788E">
              <w:rPr>
                <w:rFonts w:ascii="Arial Narrow" w:hAnsi="Arial Narrow"/>
                <w:spacing w:val="-1"/>
                <w:sz w:val="18"/>
                <w:szCs w:val="18"/>
              </w:rPr>
              <w:t>realizadas.</w:t>
            </w:r>
          </w:p>
        </w:tc>
        <w:tc>
          <w:tcPr>
            <w:tcW w:w="13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B029847" w14:textId="456E2251" w:rsidR="00DF2EE8" w:rsidRDefault="0093788E">
            <w:pPr>
              <w:spacing w:after="0" w:line="240" w:lineRule="auto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10%</w:t>
            </w:r>
          </w:p>
        </w:tc>
      </w:tr>
    </w:tbl>
    <w:p w14:paraId="67650AAD" w14:textId="1279266D" w:rsidR="006E7F95" w:rsidRPr="0055083A" w:rsidRDefault="006E7F95" w:rsidP="006E7F95">
      <w:pPr>
        <w:pStyle w:val="Ttulo1"/>
        <w:spacing w:before="0" w:line="240" w:lineRule="auto"/>
        <w:rPr>
          <w:rFonts w:asciiTheme="minorHAnsi" w:hAnsiTheme="minorHAnsi" w:cstheme="minorHAnsi"/>
          <w:b w:val="0"/>
          <w:bCs w:val="0"/>
          <w:color w:val="auto"/>
          <w:sz w:val="20"/>
          <w:szCs w:val="20"/>
        </w:rPr>
      </w:pPr>
    </w:p>
    <w:p w14:paraId="22C10A48" w14:textId="34A9480F" w:rsidR="003B08A1" w:rsidRPr="008F0694" w:rsidRDefault="001B6F11" w:rsidP="003B08A1">
      <w:pPr>
        <w:pStyle w:val="Ttulo1"/>
        <w:spacing w:before="0" w:line="240" w:lineRule="auto"/>
        <w:rPr>
          <w:rFonts w:ascii="Arial Narrow" w:hAnsi="Arial Narrow" w:cstheme="minorHAnsi"/>
          <w:color w:val="auto"/>
          <w:sz w:val="20"/>
          <w:szCs w:val="20"/>
        </w:rPr>
      </w:pPr>
      <w:r>
        <w:rPr>
          <w:rFonts w:ascii="Arial Narrow" w:hAnsi="Arial Narrow" w:cstheme="minorHAnsi"/>
          <w:color w:val="auto"/>
          <w:sz w:val="20"/>
          <w:szCs w:val="20"/>
        </w:rPr>
        <w:t xml:space="preserve"> </w:t>
      </w:r>
      <w:r w:rsidR="00FB266B">
        <w:rPr>
          <w:rFonts w:ascii="Arial Narrow" w:hAnsi="Arial Narrow" w:cstheme="minorHAnsi"/>
          <w:color w:val="auto"/>
          <w:sz w:val="20"/>
          <w:szCs w:val="20"/>
        </w:rPr>
        <w:t xml:space="preserve">4. </w:t>
      </w:r>
      <w:r w:rsidR="003B08A1" w:rsidRPr="008F0694">
        <w:rPr>
          <w:rFonts w:ascii="Arial Narrow" w:hAnsi="Arial Narrow" w:cstheme="minorHAnsi"/>
          <w:color w:val="auto"/>
          <w:sz w:val="20"/>
          <w:szCs w:val="20"/>
        </w:rPr>
        <w:t>Ocorrências (Descrever ocorrências de não conformidade)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3B08A1" w:rsidRPr="008F0694" w14:paraId="330BDD14" w14:textId="77777777" w:rsidTr="00A163FA">
        <w:trPr>
          <w:trHeight w:val="275"/>
        </w:trPr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41EBB" w14:textId="46ECEFAA" w:rsidR="003B08A1" w:rsidRPr="003807EA" w:rsidRDefault="00FA126F" w:rsidP="00D26825">
            <w:pPr>
              <w:spacing w:after="0" w:line="240" w:lineRule="auto"/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r w:rsidRPr="003807EA">
              <w:rPr>
                <w:rFonts w:ascii="Arial Narrow" w:hAnsi="Arial Narrow" w:cs="Calibri"/>
                <w:sz w:val="20"/>
                <w:szCs w:val="20"/>
              </w:rPr>
              <w:t>Não houve ocorrência</w:t>
            </w:r>
          </w:p>
        </w:tc>
      </w:tr>
    </w:tbl>
    <w:p w14:paraId="7891BF99" w14:textId="77777777" w:rsidR="00C541EF" w:rsidRPr="00C541EF" w:rsidRDefault="00C541EF" w:rsidP="003B08A1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05350422" w14:textId="19BEE0DB" w:rsidR="00C541EF" w:rsidRPr="00C541EF" w:rsidRDefault="001B6F11" w:rsidP="001B6F11">
      <w:pPr>
        <w:spacing w:after="0" w:line="240" w:lineRule="auto"/>
        <w:ind w:right="425"/>
        <w:rPr>
          <w:rFonts w:ascii="Arial Narrow" w:hAnsi="Arial Narrow" w:cs="Tahoma"/>
          <w:sz w:val="20"/>
          <w:szCs w:val="20"/>
        </w:rPr>
      </w:pPr>
      <w:r>
        <w:rPr>
          <w:rFonts w:ascii="Arial Narrow" w:hAnsi="Arial Narrow" w:cs="Tahoma"/>
          <w:b/>
          <w:bCs/>
          <w:sz w:val="20"/>
          <w:szCs w:val="20"/>
        </w:rPr>
        <w:t xml:space="preserve"> </w:t>
      </w:r>
      <w:r w:rsidR="00FB266B">
        <w:rPr>
          <w:rFonts w:ascii="Arial Narrow" w:hAnsi="Arial Narrow" w:cs="Tahoma"/>
          <w:b/>
          <w:bCs/>
          <w:sz w:val="20"/>
          <w:szCs w:val="20"/>
        </w:rPr>
        <w:t>5.</w:t>
      </w:r>
      <w:r>
        <w:rPr>
          <w:rFonts w:ascii="Arial Narrow" w:hAnsi="Arial Narrow" w:cs="Tahoma"/>
          <w:b/>
          <w:bCs/>
          <w:sz w:val="20"/>
          <w:szCs w:val="20"/>
        </w:rPr>
        <w:t xml:space="preserve"> </w:t>
      </w:r>
      <w:r w:rsidR="00C541EF" w:rsidRPr="00C541EF">
        <w:rPr>
          <w:rFonts w:ascii="Arial Narrow" w:hAnsi="Arial Narrow" w:cs="Tahoma"/>
          <w:b/>
          <w:bCs/>
          <w:sz w:val="20"/>
          <w:szCs w:val="20"/>
        </w:rPr>
        <w:t>D</w:t>
      </w:r>
      <w:r w:rsidR="00C541EF">
        <w:rPr>
          <w:rFonts w:ascii="Arial Narrow" w:hAnsi="Arial Narrow" w:cs="Tahoma"/>
          <w:b/>
          <w:bCs/>
          <w:sz w:val="20"/>
          <w:szCs w:val="20"/>
        </w:rPr>
        <w:t>esempenho do(a) Bolsista</w:t>
      </w:r>
    </w:p>
    <w:tbl>
      <w:tblPr>
        <w:tblW w:w="9136" w:type="dxa"/>
        <w:tblInd w:w="70" w:type="dxa"/>
        <w:tblBorders>
          <w:top w:val="single" w:sz="6" w:space="0" w:color="008000"/>
          <w:left w:val="single" w:sz="6" w:space="0" w:color="008000"/>
          <w:bottom w:val="single" w:sz="6" w:space="0" w:color="008000"/>
          <w:right w:val="single" w:sz="6" w:space="0" w:color="008000"/>
          <w:insideH w:val="single" w:sz="6" w:space="0" w:color="008000"/>
          <w:insideV w:val="single" w:sz="6" w:space="0" w:color="008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9136"/>
      </w:tblGrid>
      <w:tr w:rsidR="00C541EF" w:rsidRPr="002A0F9F" w14:paraId="6868A93D" w14:textId="77777777" w:rsidTr="00B1656E">
        <w:trPr>
          <w:trHeight w:val="1829"/>
        </w:trPr>
        <w:tc>
          <w:tcPr>
            <w:tcW w:w="9136" w:type="dxa"/>
            <w:vAlign w:val="center"/>
          </w:tcPr>
          <w:tbl>
            <w:tblPr>
              <w:tblW w:w="5000" w:type="pct"/>
              <w:jc w:val="center"/>
              <w:tblLook w:val="0000" w:firstRow="0" w:lastRow="0" w:firstColumn="0" w:lastColumn="0" w:noHBand="0" w:noVBand="0"/>
            </w:tblPr>
            <w:tblGrid>
              <w:gridCol w:w="1842"/>
              <w:gridCol w:w="1533"/>
              <w:gridCol w:w="1533"/>
              <w:gridCol w:w="1533"/>
              <w:gridCol w:w="2555"/>
            </w:tblGrid>
            <w:tr w:rsidR="00C541EF" w:rsidRPr="005048FF" w14:paraId="61FBFF7E" w14:textId="77777777" w:rsidTr="007C3B69">
              <w:trPr>
                <w:jc w:val="center"/>
              </w:trPr>
              <w:tc>
                <w:tcPr>
                  <w:tcW w:w="1023" w:type="pct"/>
                  <w:shd w:val="clear" w:color="auto" w:fill="auto"/>
                </w:tcPr>
                <w:p w14:paraId="5DEC4FA3" w14:textId="77777777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b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b/>
                      <w:sz w:val="16"/>
                      <w:szCs w:val="16"/>
                    </w:rPr>
                    <w:lastRenderedPageBreak/>
                    <w:t>PONTUALIDADE</w:t>
                  </w:r>
                </w:p>
                <w:p w14:paraId="4DB7FE66" w14:textId="48C8E9C5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proofErr w:type="gramStart"/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>(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proofErr w:type="gramEnd"/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 ) Insuficiente</w:t>
                  </w:r>
                </w:p>
                <w:p w14:paraId="26A77542" w14:textId="5EBD1231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proofErr w:type="gramStart"/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proofErr w:type="gramEnd"/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Regular</w:t>
                  </w:r>
                </w:p>
                <w:p w14:paraId="014A3587" w14:textId="166FC3A9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proofErr w:type="gramStart"/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>(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proofErr w:type="gramEnd"/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Bom</w:t>
                  </w:r>
                </w:p>
                <w:p w14:paraId="16F439A3" w14:textId="58B1E669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proofErr w:type="gramStart"/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>(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proofErr w:type="gramEnd"/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 ) Excelente </w:t>
                  </w:r>
                </w:p>
              </w:tc>
              <w:tc>
                <w:tcPr>
                  <w:tcW w:w="852" w:type="pct"/>
                  <w:shd w:val="clear" w:color="auto" w:fill="auto"/>
                </w:tcPr>
                <w:p w14:paraId="3253E188" w14:textId="77777777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b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b/>
                      <w:sz w:val="16"/>
                      <w:szCs w:val="16"/>
                    </w:rPr>
                    <w:t>ASSIDUIDADE</w:t>
                  </w:r>
                </w:p>
                <w:p w14:paraId="56FFF00A" w14:textId="3BE136F1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proofErr w:type="gramStart"/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proofErr w:type="gramEnd"/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Insuficiente</w:t>
                  </w:r>
                </w:p>
                <w:p w14:paraId="33A898B9" w14:textId="4A058B80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proofErr w:type="gramStart"/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proofErr w:type="gramEnd"/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Regular</w:t>
                  </w:r>
                </w:p>
                <w:p w14:paraId="65F7AE59" w14:textId="51C58012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proofErr w:type="gramStart"/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proofErr w:type="gramEnd"/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Bom</w:t>
                  </w:r>
                </w:p>
                <w:p w14:paraId="69E86E90" w14:textId="20CF12D3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proofErr w:type="gramStart"/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 </w:t>
                  </w:r>
                  <w:proofErr w:type="gramEnd"/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Excelente</w:t>
                  </w:r>
                </w:p>
              </w:tc>
              <w:tc>
                <w:tcPr>
                  <w:tcW w:w="852" w:type="pct"/>
                  <w:shd w:val="clear" w:color="auto" w:fill="auto"/>
                </w:tcPr>
                <w:p w14:paraId="14E6692D" w14:textId="77777777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b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b/>
                      <w:sz w:val="16"/>
                      <w:szCs w:val="16"/>
                    </w:rPr>
                    <w:t>CRIATIVIDADE</w:t>
                  </w:r>
                </w:p>
                <w:p w14:paraId="665D952C" w14:textId="4311EBCA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proofErr w:type="gramStart"/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proofErr w:type="gramEnd"/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Insuficiente</w:t>
                  </w:r>
                </w:p>
                <w:p w14:paraId="2F30B12C" w14:textId="218F74A2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proofErr w:type="gramStart"/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proofErr w:type="gramEnd"/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Regular</w:t>
                  </w:r>
                </w:p>
                <w:p w14:paraId="7A09A5F2" w14:textId="177A32EF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proofErr w:type="gramStart"/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>(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proofErr w:type="gramEnd"/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Bom</w:t>
                  </w:r>
                </w:p>
                <w:p w14:paraId="5F302142" w14:textId="4600CA9F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proofErr w:type="gramStart"/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>(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proofErr w:type="gramEnd"/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>) Excelente</w:t>
                  </w:r>
                </w:p>
              </w:tc>
              <w:tc>
                <w:tcPr>
                  <w:tcW w:w="852" w:type="pct"/>
                  <w:shd w:val="clear" w:color="auto" w:fill="auto"/>
                </w:tcPr>
                <w:p w14:paraId="5478D3FE" w14:textId="77777777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b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b/>
                      <w:sz w:val="16"/>
                      <w:szCs w:val="16"/>
                    </w:rPr>
                    <w:t>ORGANIZAÇÃO</w:t>
                  </w:r>
                </w:p>
                <w:p w14:paraId="3A698A25" w14:textId="276A20C3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proofErr w:type="gramStart"/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proofErr w:type="gramEnd"/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Insuficiente</w:t>
                  </w:r>
                </w:p>
                <w:p w14:paraId="7DE5833B" w14:textId="2D779B01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proofErr w:type="gramStart"/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proofErr w:type="gramEnd"/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Regular</w:t>
                  </w:r>
                </w:p>
                <w:p w14:paraId="68E86DCF" w14:textId="608237C0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proofErr w:type="gramStart"/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proofErr w:type="gramEnd"/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>) Bom</w:t>
                  </w:r>
                </w:p>
                <w:p w14:paraId="37C9964F" w14:textId="7EA1980A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proofErr w:type="gramStart"/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proofErr w:type="gramEnd"/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>) Excelente</w:t>
                  </w:r>
                </w:p>
              </w:tc>
              <w:tc>
                <w:tcPr>
                  <w:tcW w:w="1420" w:type="pct"/>
                  <w:shd w:val="clear" w:color="auto" w:fill="auto"/>
                </w:tcPr>
                <w:p w14:paraId="4B98350E" w14:textId="77777777" w:rsidR="00C541EF" w:rsidRPr="00AA779A" w:rsidRDefault="00C541EF" w:rsidP="003E14B6">
                  <w:pPr>
                    <w:spacing w:before="120" w:after="120"/>
                    <w:jc w:val="both"/>
                    <w:rPr>
                      <w:rFonts w:ascii="Arial Narrow" w:hAnsi="Arial Narrow" w:cs="Tahoma"/>
                      <w:b/>
                      <w:sz w:val="16"/>
                      <w:szCs w:val="16"/>
                    </w:rPr>
                  </w:pPr>
                  <w:r w:rsidRPr="00AA779A">
                    <w:rPr>
                      <w:rFonts w:ascii="Arial Narrow" w:hAnsi="Arial Narrow" w:cs="Tahoma"/>
                      <w:b/>
                      <w:sz w:val="16"/>
                      <w:szCs w:val="16"/>
                    </w:rPr>
                    <w:t>CUMPRIMENTO DE ATIVIDADES</w:t>
                  </w:r>
                </w:p>
                <w:p w14:paraId="29384A8E" w14:textId="1852A8ED" w:rsidR="00C541EF" w:rsidRPr="00AA779A" w:rsidRDefault="00C541EF" w:rsidP="003E14B6">
                  <w:pPr>
                    <w:spacing w:before="120" w:after="120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proofErr w:type="gramStart"/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proofErr w:type="gramEnd"/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Insuficiente</w:t>
                  </w:r>
                </w:p>
                <w:p w14:paraId="6F90F5B6" w14:textId="36275827" w:rsidR="00C541EF" w:rsidRPr="00AA779A" w:rsidRDefault="00C541EF" w:rsidP="003E14B6">
                  <w:pPr>
                    <w:spacing w:before="120" w:after="120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proofErr w:type="gramStart"/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>(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proofErr w:type="gramEnd"/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 ) Regular</w:t>
                  </w:r>
                </w:p>
                <w:p w14:paraId="272F35F0" w14:textId="1E6D91A8" w:rsidR="00C541EF" w:rsidRPr="00AA779A" w:rsidRDefault="00C541EF" w:rsidP="003E14B6">
                  <w:pPr>
                    <w:spacing w:before="120" w:after="120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proofErr w:type="gramStart"/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proofErr w:type="gramEnd"/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Bom</w:t>
                  </w:r>
                </w:p>
                <w:p w14:paraId="5935048A" w14:textId="6C79AA6D" w:rsidR="00C541EF" w:rsidRPr="00AA779A" w:rsidRDefault="00C541EF" w:rsidP="003E14B6">
                  <w:pPr>
                    <w:spacing w:before="120" w:after="120"/>
                    <w:rPr>
                      <w:rFonts w:ascii="Arial Narrow" w:hAnsi="Arial Narrow" w:cs="Tahoma"/>
                      <w:sz w:val="16"/>
                      <w:szCs w:val="16"/>
                    </w:rPr>
                  </w:pPr>
                  <w:proofErr w:type="gramStart"/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( </w:t>
                  </w:r>
                  <w:r w:rsidR="003807E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proofErr w:type="gramEnd"/>
                  <w:r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</w:t>
                  </w:r>
                  <w:r w:rsidRPr="00AA779A">
                    <w:rPr>
                      <w:rFonts w:ascii="Arial Narrow" w:hAnsi="Arial Narrow" w:cs="Tahoma"/>
                      <w:sz w:val="16"/>
                      <w:szCs w:val="16"/>
                    </w:rPr>
                    <w:t xml:space="preserve"> ) Excelente</w:t>
                  </w:r>
                </w:p>
              </w:tc>
            </w:tr>
          </w:tbl>
          <w:p w14:paraId="1B856B0E" w14:textId="77777777" w:rsidR="00C541EF" w:rsidRPr="002A0F9F" w:rsidRDefault="00C541EF" w:rsidP="007C3B69">
            <w:pPr>
              <w:spacing w:before="120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</w:tr>
    </w:tbl>
    <w:p w14:paraId="683EB062" w14:textId="77777777" w:rsidR="003807EA" w:rsidRPr="0055083A" w:rsidRDefault="003807EA" w:rsidP="003807EA">
      <w:pPr>
        <w:pStyle w:val="Ttulo1"/>
        <w:spacing w:before="0" w:line="240" w:lineRule="auto"/>
        <w:rPr>
          <w:rFonts w:asciiTheme="minorHAnsi" w:hAnsiTheme="minorHAnsi" w:cstheme="minorHAnsi"/>
          <w:b w:val="0"/>
          <w:bCs w:val="0"/>
          <w:color w:val="auto"/>
          <w:sz w:val="20"/>
          <w:szCs w:val="20"/>
        </w:rPr>
      </w:pPr>
    </w:p>
    <w:p w14:paraId="48017F36" w14:textId="7F68125E" w:rsidR="003807EA" w:rsidRPr="008F0694" w:rsidRDefault="00FB266B" w:rsidP="003807EA">
      <w:pPr>
        <w:pStyle w:val="Ttulo1"/>
        <w:spacing w:before="0" w:line="240" w:lineRule="auto"/>
        <w:rPr>
          <w:rFonts w:ascii="Arial Narrow" w:hAnsi="Arial Narrow" w:cstheme="minorHAnsi"/>
          <w:color w:val="auto"/>
          <w:sz w:val="20"/>
          <w:szCs w:val="20"/>
        </w:rPr>
      </w:pPr>
      <w:r>
        <w:rPr>
          <w:rFonts w:ascii="Arial Narrow" w:hAnsi="Arial Narrow" w:cstheme="minorHAnsi"/>
          <w:color w:val="auto"/>
          <w:sz w:val="20"/>
          <w:szCs w:val="20"/>
        </w:rPr>
        <w:t xml:space="preserve">6. </w:t>
      </w:r>
      <w:r w:rsidR="003807EA" w:rsidRPr="008F0694">
        <w:rPr>
          <w:rFonts w:ascii="Arial Narrow" w:hAnsi="Arial Narrow" w:cstheme="minorHAnsi"/>
          <w:color w:val="auto"/>
          <w:sz w:val="20"/>
          <w:szCs w:val="20"/>
        </w:rPr>
        <w:t>Ocorrências (Descrever ocorrências de não conformidade)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3807EA" w:rsidRPr="008F0694" w14:paraId="71222D2D" w14:textId="77777777" w:rsidTr="007C3B69">
        <w:trPr>
          <w:trHeight w:val="275"/>
        </w:trPr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A0BC3" w14:textId="554B3AA0" w:rsidR="003807EA" w:rsidRPr="003807EA" w:rsidRDefault="003807EA" w:rsidP="007C3B69">
            <w:pPr>
              <w:spacing w:after="0" w:line="240" w:lineRule="auto"/>
              <w:jc w:val="both"/>
              <w:rPr>
                <w:rFonts w:ascii="Arial Narrow" w:hAnsi="Arial Narrow" w:cstheme="minorHAnsi"/>
                <w:sz w:val="20"/>
                <w:szCs w:val="20"/>
              </w:rPr>
            </w:pPr>
            <w:r w:rsidRPr="003807EA">
              <w:rPr>
                <w:rFonts w:ascii="Arial Narrow" w:hAnsi="Arial Narrow" w:cs="Calibri"/>
                <w:sz w:val="20"/>
                <w:szCs w:val="20"/>
              </w:rPr>
              <w:t>Não houve ocorrência</w:t>
            </w:r>
          </w:p>
        </w:tc>
      </w:tr>
    </w:tbl>
    <w:p w14:paraId="148C5FAA" w14:textId="7E6B722D" w:rsidR="003807EA" w:rsidRDefault="003807EA" w:rsidP="003B08A1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68B58D4F" w14:textId="456EEBDB" w:rsidR="00612458" w:rsidRPr="000C4BE0" w:rsidRDefault="003807EA" w:rsidP="00612458">
      <w:pPr>
        <w:pStyle w:val="Ttulo1"/>
        <w:tabs>
          <w:tab w:val="left" w:pos="142"/>
        </w:tabs>
        <w:spacing w:before="0" w:line="240" w:lineRule="auto"/>
        <w:jc w:val="both"/>
        <w:rPr>
          <w:rFonts w:ascii="Calibri" w:hAnsi="Calibri" w:cs="Calibri"/>
          <w:color w:val="auto"/>
          <w:sz w:val="20"/>
        </w:rPr>
      </w:pPr>
      <w:r w:rsidRPr="000C4BE0">
        <w:rPr>
          <w:rFonts w:ascii="Arial Narrow" w:hAnsi="Arial Narrow" w:cstheme="minorHAnsi"/>
          <w:color w:val="auto"/>
          <w:sz w:val="20"/>
          <w:szCs w:val="20"/>
        </w:rPr>
        <w:t xml:space="preserve"> </w:t>
      </w:r>
      <w:r w:rsidR="00FB266B">
        <w:rPr>
          <w:rFonts w:ascii="Arial Narrow" w:hAnsi="Arial Narrow" w:cstheme="minorHAnsi"/>
          <w:color w:val="auto"/>
          <w:sz w:val="20"/>
          <w:szCs w:val="20"/>
        </w:rPr>
        <w:t>7.</w:t>
      </w:r>
      <w:r w:rsidRPr="000C4BE0">
        <w:rPr>
          <w:rFonts w:ascii="Arial Narrow" w:hAnsi="Arial Narrow" w:cstheme="minorHAnsi"/>
          <w:color w:val="auto"/>
          <w:sz w:val="20"/>
          <w:szCs w:val="20"/>
        </w:rPr>
        <w:t xml:space="preserve"> </w:t>
      </w:r>
      <w:r w:rsidR="00612458" w:rsidRPr="000C4BE0">
        <w:rPr>
          <w:rFonts w:ascii="Calibri" w:hAnsi="Calibri" w:cs="Calibri"/>
          <w:color w:val="auto"/>
          <w:sz w:val="20"/>
        </w:rPr>
        <w:t>Parecer do Professor(a) Tutor(a) quanto ao desempenho do(a) Bolsista</w:t>
      </w:r>
    </w:p>
    <w:tbl>
      <w:tblPr>
        <w:tblStyle w:val="Tabelacomgrade"/>
        <w:tblW w:w="9209" w:type="dxa"/>
        <w:tblLook w:val="04A0" w:firstRow="1" w:lastRow="0" w:firstColumn="1" w:lastColumn="0" w:noHBand="0" w:noVBand="1"/>
      </w:tblPr>
      <w:tblGrid>
        <w:gridCol w:w="9209"/>
      </w:tblGrid>
      <w:tr w:rsidR="00C541EF" w:rsidRPr="008F0694" w14:paraId="58F5455F" w14:textId="77777777" w:rsidTr="007C3B69">
        <w:trPr>
          <w:trHeight w:val="345"/>
        </w:trPr>
        <w:tc>
          <w:tcPr>
            <w:tcW w:w="92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51B68" w14:textId="77777777" w:rsidR="00C541EF" w:rsidRPr="008F0694" w:rsidRDefault="00C541EF" w:rsidP="007C3B69">
            <w:pPr>
              <w:spacing w:after="0" w:line="240" w:lineRule="auto"/>
              <w:rPr>
                <w:rFonts w:ascii="Arial Narrow" w:hAnsi="Arial Narrow" w:cstheme="minorHAnsi"/>
                <w:sz w:val="20"/>
                <w:szCs w:val="20"/>
              </w:rPr>
            </w:pPr>
            <w:r w:rsidRPr="008F0694">
              <w:rPr>
                <w:rFonts w:ascii="Arial Narrow" w:hAnsi="Arial Narrow" w:cstheme="minorHAnsi"/>
                <w:sz w:val="20"/>
                <w:szCs w:val="20"/>
              </w:rPr>
              <w:t xml:space="preserve">Cumpriu com a Carga Horária: </w:t>
            </w:r>
            <w:proofErr w:type="gramStart"/>
            <w:r w:rsidRPr="008F0694">
              <w:rPr>
                <w:rFonts w:ascii="Arial Narrow" w:hAnsi="Arial Narrow" w:cstheme="minorHAnsi"/>
                <w:sz w:val="20"/>
                <w:szCs w:val="20"/>
              </w:rPr>
              <w:t xml:space="preserve">( </w:t>
            </w:r>
            <w:r>
              <w:rPr>
                <w:rFonts w:ascii="Arial Narrow" w:hAnsi="Arial Narrow" w:cstheme="minorHAnsi"/>
                <w:sz w:val="20"/>
                <w:szCs w:val="20"/>
              </w:rPr>
              <w:t xml:space="preserve"> </w:t>
            </w:r>
            <w:proofErr w:type="gramEnd"/>
            <w:r>
              <w:rPr>
                <w:rFonts w:ascii="Arial Narrow" w:hAnsi="Arial Narrow" w:cstheme="minorHAnsi"/>
                <w:sz w:val="20"/>
                <w:szCs w:val="20"/>
              </w:rPr>
              <w:t xml:space="preserve"> </w:t>
            </w:r>
            <w:r w:rsidRPr="008F0694">
              <w:rPr>
                <w:rFonts w:ascii="Arial Narrow" w:hAnsi="Arial Narrow" w:cstheme="minorHAnsi"/>
                <w:sz w:val="20"/>
                <w:szCs w:val="20"/>
              </w:rPr>
              <w:t xml:space="preserve"> ) SIM            (  </w:t>
            </w:r>
            <w:r>
              <w:rPr>
                <w:rFonts w:ascii="Arial Narrow" w:hAnsi="Arial Narrow" w:cstheme="minorHAnsi"/>
                <w:sz w:val="20"/>
                <w:szCs w:val="20"/>
              </w:rPr>
              <w:t xml:space="preserve"> </w:t>
            </w:r>
            <w:r w:rsidRPr="008F0694">
              <w:rPr>
                <w:rFonts w:ascii="Arial Narrow" w:hAnsi="Arial Narrow" w:cstheme="minorHAnsi"/>
                <w:sz w:val="20"/>
                <w:szCs w:val="20"/>
              </w:rPr>
              <w:t xml:space="preserve"> ) NÃO</w:t>
            </w:r>
          </w:p>
          <w:p w14:paraId="38491F87" w14:textId="77777777" w:rsidR="00C541EF" w:rsidRDefault="00C541EF" w:rsidP="007C3B69">
            <w:pPr>
              <w:spacing w:after="0" w:line="240" w:lineRule="auto"/>
              <w:rPr>
                <w:rFonts w:ascii="Arial Narrow" w:hAnsi="Arial Narrow" w:cstheme="minorHAnsi"/>
                <w:sz w:val="20"/>
                <w:szCs w:val="20"/>
              </w:rPr>
            </w:pPr>
            <w:r w:rsidRPr="008F0694">
              <w:rPr>
                <w:rFonts w:ascii="Arial Narrow" w:hAnsi="Arial Narrow" w:cstheme="minorHAnsi"/>
                <w:sz w:val="20"/>
                <w:szCs w:val="20"/>
              </w:rPr>
              <w:t>Descrever demais informações pertinentes.</w:t>
            </w:r>
          </w:p>
          <w:p w14:paraId="60DEA88E" w14:textId="77777777" w:rsidR="00C541EF" w:rsidRPr="008F0694" w:rsidRDefault="00C541EF" w:rsidP="003A4C2A">
            <w:pPr>
              <w:spacing w:after="0" w:line="240" w:lineRule="auto"/>
              <w:rPr>
                <w:rFonts w:ascii="Arial Narrow" w:hAnsi="Arial Narrow" w:cstheme="minorHAnsi"/>
                <w:sz w:val="20"/>
                <w:szCs w:val="20"/>
              </w:rPr>
            </w:pPr>
          </w:p>
        </w:tc>
      </w:tr>
    </w:tbl>
    <w:p w14:paraId="46F3C180" w14:textId="3C36B868" w:rsidR="00B1656E" w:rsidRDefault="00B1656E" w:rsidP="00C541EF">
      <w:pPr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tbl>
      <w:tblPr>
        <w:tblW w:w="9136" w:type="dxa"/>
        <w:tblInd w:w="70" w:type="dxa"/>
        <w:tblBorders>
          <w:top w:val="single" w:sz="6" w:space="0" w:color="008000"/>
          <w:left w:val="single" w:sz="6" w:space="0" w:color="008000"/>
          <w:bottom w:val="single" w:sz="6" w:space="0" w:color="008000"/>
          <w:right w:val="single" w:sz="6" w:space="0" w:color="008000"/>
          <w:insideH w:val="single" w:sz="6" w:space="0" w:color="008000"/>
          <w:insideV w:val="single" w:sz="6" w:space="0" w:color="008000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359"/>
        <w:gridCol w:w="4777"/>
      </w:tblGrid>
      <w:tr w:rsidR="00710CDE" w:rsidRPr="00601BD8" w14:paraId="6C1CFAD9" w14:textId="77777777" w:rsidTr="00B1656E">
        <w:trPr>
          <w:trHeight w:val="1396"/>
        </w:trPr>
        <w:tc>
          <w:tcPr>
            <w:tcW w:w="9136" w:type="dxa"/>
            <w:gridSpan w:val="2"/>
          </w:tcPr>
          <w:p w14:paraId="7C10B861" w14:textId="77777777" w:rsidR="00710CDE" w:rsidRPr="00B1656E" w:rsidRDefault="00710CDE" w:rsidP="007C3B69">
            <w:pPr>
              <w:pStyle w:val="Rodap"/>
              <w:tabs>
                <w:tab w:val="left" w:pos="142"/>
              </w:tabs>
              <w:jc w:val="both"/>
              <w:rPr>
                <w:rFonts w:ascii="Arial Narrow" w:hAnsi="Arial Narrow" w:cs="Tahoma"/>
                <w:b/>
                <w:bCs/>
                <w:sz w:val="18"/>
                <w:szCs w:val="18"/>
              </w:rPr>
            </w:pPr>
            <w:r w:rsidRPr="00B1656E">
              <w:rPr>
                <w:rFonts w:ascii="Arial Narrow" w:hAnsi="Arial Narrow" w:cs="Tahoma"/>
                <w:b/>
                <w:bCs/>
                <w:sz w:val="18"/>
                <w:szCs w:val="18"/>
              </w:rPr>
              <w:t>OBS:</w:t>
            </w:r>
          </w:p>
          <w:p w14:paraId="287E6AA9" w14:textId="77777777" w:rsidR="00710CDE" w:rsidRPr="00B1656E" w:rsidRDefault="00710CDE" w:rsidP="007C3B69">
            <w:pPr>
              <w:pStyle w:val="Rodap"/>
              <w:tabs>
                <w:tab w:val="left" w:pos="142"/>
              </w:tabs>
              <w:jc w:val="both"/>
              <w:rPr>
                <w:rFonts w:ascii="Arial Narrow" w:hAnsi="Arial Narrow" w:cs="Tahoma"/>
                <w:sz w:val="18"/>
                <w:szCs w:val="18"/>
              </w:rPr>
            </w:pPr>
            <w:r w:rsidRPr="00B1656E">
              <w:rPr>
                <w:rFonts w:ascii="Arial Narrow" w:hAnsi="Arial Narrow" w:cs="Tahoma"/>
                <w:b/>
                <w:bCs/>
                <w:sz w:val="18"/>
                <w:szCs w:val="18"/>
              </w:rPr>
              <w:t>1.</w:t>
            </w:r>
            <w:r w:rsidRPr="00B1656E">
              <w:rPr>
                <w:rFonts w:ascii="Arial Narrow" w:hAnsi="Arial Narrow" w:cs="Tahoma"/>
                <w:sz w:val="18"/>
                <w:szCs w:val="18"/>
              </w:rPr>
              <w:t xml:space="preserve"> Este relatório, </w:t>
            </w:r>
            <w:r w:rsidRPr="00B1656E">
              <w:rPr>
                <w:rFonts w:ascii="Arial Narrow" w:hAnsi="Arial Narrow" w:cs="Tahoma"/>
                <w:b/>
                <w:sz w:val="18"/>
                <w:szCs w:val="18"/>
              </w:rPr>
              <w:t>obrigatoriamente</w:t>
            </w:r>
            <w:r w:rsidRPr="00B1656E">
              <w:rPr>
                <w:rFonts w:ascii="Arial Narrow" w:hAnsi="Arial Narrow" w:cs="Tahoma"/>
                <w:sz w:val="18"/>
                <w:szCs w:val="18"/>
              </w:rPr>
              <w:t xml:space="preserve">, deverá conter a </w:t>
            </w:r>
            <w:r w:rsidRPr="00B1656E">
              <w:rPr>
                <w:rFonts w:ascii="Arial Narrow" w:hAnsi="Arial Narrow" w:cs="Tahoma"/>
                <w:b/>
                <w:sz w:val="18"/>
                <w:szCs w:val="18"/>
              </w:rPr>
              <w:t>assinatura</w:t>
            </w:r>
            <w:r w:rsidRPr="00B1656E">
              <w:rPr>
                <w:rFonts w:ascii="Arial Narrow" w:hAnsi="Arial Narrow" w:cs="Tahoma"/>
                <w:sz w:val="18"/>
                <w:szCs w:val="18"/>
              </w:rPr>
              <w:t xml:space="preserve"> do Professor(a) Tutor(a).</w:t>
            </w:r>
          </w:p>
          <w:p w14:paraId="14CE8DF8" w14:textId="751084E3" w:rsidR="00710CDE" w:rsidRPr="00B1656E" w:rsidRDefault="00710CDE" w:rsidP="007C3B69">
            <w:pPr>
              <w:pStyle w:val="Rodap"/>
              <w:tabs>
                <w:tab w:val="left" w:pos="142"/>
              </w:tabs>
              <w:jc w:val="both"/>
              <w:rPr>
                <w:rFonts w:ascii="Arial Narrow" w:hAnsi="Arial Narrow" w:cs="Tahoma"/>
                <w:sz w:val="18"/>
                <w:szCs w:val="18"/>
              </w:rPr>
            </w:pPr>
            <w:r w:rsidRPr="00B1656E">
              <w:rPr>
                <w:rFonts w:ascii="Arial Narrow" w:hAnsi="Arial Narrow" w:cs="Tahoma"/>
                <w:b/>
                <w:bCs/>
                <w:sz w:val="18"/>
                <w:szCs w:val="18"/>
              </w:rPr>
              <w:t>2.</w:t>
            </w:r>
            <w:r w:rsidRPr="00B1656E">
              <w:rPr>
                <w:rFonts w:ascii="Arial Narrow" w:hAnsi="Arial Narrow" w:cs="Tahoma"/>
                <w:sz w:val="18"/>
                <w:szCs w:val="18"/>
              </w:rPr>
              <w:t xml:space="preserve"> Em sua ausência, poderá conter a </w:t>
            </w:r>
            <w:r w:rsidRPr="00B1656E">
              <w:rPr>
                <w:rFonts w:ascii="Arial Narrow" w:hAnsi="Arial Narrow" w:cs="Tahoma"/>
                <w:b/>
                <w:bCs/>
                <w:sz w:val="18"/>
                <w:szCs w:val="18"/>
              </w:rPr>
              <w:t>assinatura</w:t>
            </w:r>
            <w:r w:rsidRPr="00B1656E">
              <w:rPr>
                <w:rFonts w:ascii="Arial Narrow" w:hAnsi="Arial Narrow" w:cs="Tahoma"/>
                <w:sz w:val="18"/>
                <w:szCs w:val="18"/>
              </w:rPr>
              <w:t xml:space="preserve"> e o </w:t>
            </w:r>
            <w:r w:rsidRPr="00B1656E">
              <w:rPr>
                <w:rFonts w:ascii="Arial Narrow" w:hAnsi="Arial Narrow" w:cs="Tahoma"/>
                <w:b/>
                <w:bCs/>
                <w:sz w:val="18"/>
                <w:szCs w:val="18"/>
              </w:rPr>
              <w:t>carimbo</w:t>
            </w:r>
            <w:r w:rsidRPr="00B1656E">
              <w:rPr>
                <w:rFonts w:ascii="Arial Narrow" w:hAnsi="Arial Narrow" w:cs="Tahoma"/>
                <w:sz w:val="18"/>
                <w:szCs w:val="18"/>
              </w:rPr>
              <w:t xml:space="preserve"> do Coordenador Local </w:t>
            </w:r>
            <w:r w:rsidR="00B1656E">
              <w:rPr>
                <w:rFonts w:ascii="Arial Narrow" w:hAnsi="Arial Narrow" w:cs="Tahoma"/>
                <w:sz w:val="18"/>
                <w:szCs w:val="18"/>
              </w:rPr>
              <w:t xml:space="preserve">Titular </w:t>
            </w:r>
            <w:r w:rsidRPr="00B1656E">
              <w:rPr>
                <w:rFonts w:ascii="Arial Narrow" w:hAnsi="Arial Narrow" w:cs="Tahoma"/>
                <w:sz w:val="18"/>
                <w:szCs w:val="18"/>
              </w:rPr>
              <w:t>ou Adjunto do Projeto ARANOUÁ, Coordenador do Curso ou do Chefe do Departamento ou Diretor do Campus.</w:t>
            </w:r>
          </w:p>
          <w:p w14:paraId="53291BE3" w14:textId="77777777" w:rsidR="00710CDE" w:rsidRPr="00B1656E" w:rsidRDefault="00710CDE" w:rsidP="007C3B69">
            <w:pPr>
              <w:pStyle w:val="Rodap"/>
              <w:tabs>
                <w:tab w:val="left" w:pos="142"/>
              </w:tabs>
              <w:jc w:val="both"/>
              <w:rPr>
                <w:rFonts w:ascii="Arial Narrow" w:hAnsi="Arial Narrow" w:cs="Tahoma"/>
                <w:sz w:val="18"/>
                <w:szCs w:val="18"/>
              </w:rPr>
            </w:pPr>
            <w:r w:rsidRPr="00B1656E">
              <w:rPr>
                <w:rFonts w:ascii="Arial Narrow" w:hAnsi="Arial Narrow" w:cs="Tahoma"/>
                <w:b/>
                <w:bCs/>
                <w:sz w:val="18"/>
                <w:szCs w:val="18"/>
              </w:rPr>
              <w:t>3.</w:t>
            </w:r>
            <w:r w:rsidRPr="00B1656E">
              <w:rPr>
                <w:rFonts w:ascii="Arial Narrow" w:hAnsi="Arial Narrow" w:cs="Tahoma"/>
                <w:sz w:val="18"/>
                <w:szCs w:val="18"/>
              </w:rPr>
              <w:t xml:space="preserve"> A entrega deste relatório até o último dia do mês é condição obrigatória para a FAEPI proceder ao pagamento da bolsa do programa.</w:t>
            </w:r>
          </w:p>
          <w:p w14:paraId="6B1FC787" w14:textId="77777777" w:rsidR="00710CDE" w:rsidRPr="00B1656E" w:rsidRDefault="00710CDE" w:rsidP="007C3B69">
            <w:pPr>
              <w:pStyle w:val="Rodap"/>
              <w:tabs>
                <w:tab w:val="left" w:pos="142"/>
              </w:tabs>
              <w:jc w:val="both"/>
              <w:rPr>
                <w:rFonts w:ascii="Arial Narrow" w:hAnsi="Arial Narrow" w:cs="Tahoma"/>
                <w:sz w:val="18"/>
                <w:szCs w:val="18"/>
              </w:rPr>
            </w:pPr>
          </w:p>
          <w:p w14:paraId="3D366DBF" w14:textId="0C9E57CC" w:rsidR="00710CDE" w:rsidRPr="005935E4" w:rsidRDefault="00710CDE" w:rsidP="007C3B69">
            <w:pPr>
              <w:tabs>
                <w:tab w:val="left" w:pos="72"/>
              </w:tabs>
              <w:ind w:left="72" w:right="335"/>
              <w:jc w:val="center"/>
              <w:rPr>
                <w:rFonts w:ascii="Tahoma" w:hAnsi="Tahoma" w:cs="Tahoma"/>
                <w:sz w:val="18"/>
                <w:szCs w:val="18"/>
              </w:rPr>
            </w:pPr>
            <w:r w:rsidRPr="00B1656E">
              <w:rPr>
                <w:rFonts w:ascii="Arial Narrow" w:hAnsi="Arial Narrow" w:cs="Tahoma"/>
                <w:sz w:val="18"/>
                <w:szCs w:val="18"/>
              </w:rPr>
              <w:t>Manaus/AM,</w:t>
            </w:r>
            <w:r w:rsidR="003A4C2A">
              <w:rPr>
                <w:rFonts w:ascii="Arial Narrow" w:hAnsi="Arial Narrow" w:cs="Tahoma"/>
                <w:sz w:val="18"/>
                <w:szCs w:val="18"/>
              </w:rPr>
              <w:t xml:space="preserve"> </w:t>
            </w:r>
            <w:r w:rsidR="008F12BA">
              <w:rPr>
                <w:rFonts w:ascii="Arial Narrow" w:hAnsi="Arial Narrow" w:cs="Tahoma"/>
                <w:sz w:val="18"/>
                <w:szCs w:val="18"/>
              </w:rPr>
              <w:t>{</w:t>
            </w:r>
            <w:proofErr w:type="spellStart"/>
            <w:r w:rsidR="008F12BA">
              <w:rPr>
                <w:rFonts w:ascii="Arial Narrow" w:hAnsi="Arial Narrow" w:cs="Tahoma"/>
                <w:sz w:val="18"/>
                <w:szCs w:val="18"/>
              </w:rPr>
              <w:t>fimdt</w:t>
            </w:r>
            <w:proofErr w:type="spellEnd"/>
            <w:r w:rsidR="008F12BA">
              <w:rPr>
                <w:rFonts w:ascii="Arial Narrow" w:hAnsi="Arial Narrow" w:cs="Tahoma"/>
                <w:sz w:val="18"/>
                <w:szCs w:val="18"/>
              </w:rPr>
              <w:t>}</w:t>
            </w:r>
            <w:r w:rsidR="003A4C2A">
              <w:rPr>
                <w:rFonts w:ascii="Arial Narrow" w:hAnsi="Arial Narrow" w:cs="Tahoma"/>
                <w:sz w:val="18"/>
                <w:szCs w:val="18"/>
              </w:rPr>
              <w:t xml:space="preserve"> </w:t>
            </w:r>
            <w:r w:rsidRPr="00B1656E">
              <w:rPr>
                <w:rFonts w:ascii="Arial Narrow" w:hAnsi="Arial Narrow" w:cs="Tahoma"/>
                <w:sz w:val="18"/>
                <w:szCs w:val="18"/>
              </w:rPr>
              <w:t>de</w:t>
            </w:r>
            <w:r w:rsidR="003A4C2A">
              <w:rPr>
                <w:rFonts w:ascii="Arial Narrow" w:hAnsi="Arial Narrow" w:cs="Tahoma"/>
                <w:sz w:val="18"/>
                <w:szCs w:val="18"/>
              </w:rPr>
              <w:t xml:space="preserve"> </w:t>
            </w:r>
            <w:r w:rsidR="00787A51">
              <w:rPr>
                <w:rFonts w:ascii="Arial Narrow" w:hAnsi="Arial Narrow" w:cs="Tahoma"/>
                <w:sz w:val="18"/>
                <w:szCs w:val="18"/>
              </w:rPr>
              <w:t>{</w:t>
            </w:r>
            <w:proofErr w:type="spellStart"/>
            <w:r w:rsidR="00787A51">
              <w:rPr>
                <w:rFonts w:ascii="Arial Narrow" w:hAnsi="Arial Narrow" w:cs="Tahoma"/>
                <w:sz w:val="18"/>
                <w:szCs w:val="18"/>
              </w:rPr>
              <w:t>mesNome</w:t>
            </w:r>
            <w:proofErr w:type="spellEnd"/>
            <w:r w:rsidR="00787A51">
              <w:rPr>
                <w:rFonts w:ascii="Arial Narrow" w:hAnsi="Arial Narrow" w:cs="Tahoma"/>
                <w:sz w:val="18"/>
                <w:szCs w:val="18"/>
              </w:rPr>
              <w:t>}</w:t>
            </w:r>
            <w:r w:rsidR="00787A51" w:rsidRPr="00B1656E">
              <w:rPr>
                <w:rFonts w:ascii="Arial Narrow" w:hAnsi="Arial Narrow" w:cs="Tahoma"/>
                <w:color w:val="FF0000"/>
                <w:sz w:val="18"/>
                <w:szCs w:val="18"/>
              </w:rPr>
              <w:t xml:space="preserve"> </w:t>
            </w:r>
            <w:r w:rsidRPr="00B1656E">
              <w:rPr>
                <w:rFonts w:ascii="Arial Narrow" w:hAnsi="Arial Narrow" w:cs="Tahoma"/>
                <w:sz w:val="18"/>
                <w:szCs w:val="18"/>
              </w:rPr>
              <w:t xml:space="preserve">de </w:t>
            </w:r>
            <w:r w:rsidR="003A4C2A">
              <w:rPr>
                <w:rFonts w:ascii="Arial Narrow" w:hAnsi="Arial Narrow" w:cs="Tahoma"/>
                <w:sz w:val="18"/>
                <w:szCs w:val="18"/>
              </w:rPr>
              <w:t>202</w:t>
            </w:r>
            <w:r w:rsidR="002A6414">
              <w:rPr>
                <w:rFonts w:ascii="Arial Narrow" w:hAnsi="Arial Narrow" w:cs="Tahoma"/>
                <w:sz w:val="18"/>
                <w:szCs w:val="18"/>
              </w:rPr>
              <w:t>2</w:t>
            </w:r>
          </w:p>
        </w:tc>
      </w:tr>
      <w:tr w:rsidR="00710CDE" w:rsidRPr="00601BD8" w14:paraId="7B5ED083" w14:textId="77777777" w:rsidTr="00B1656E">
        <w:trPr>
          <w:trHeight w:val="1042"/>
        </w:trPr>
        <w:tc>
          <w:tcPr>
            <w:tcW w:w="4359" w:type="dxa"/>
          </w:tcPr>
          <w:p w14:paraId="2ED03518" w14:textId="77777777" w:rsidR="00710CDE" w:rsidRPr="005626B0" w:rsidRDefault="00710CDE" w:rsidP="007C3B69">
            <w:pPr>
              <w:pStyle w:val="Rodap"/>
              <w:tabs>
                <w:tab w:val="left" w:pos="142"/>
              </w:tabs>
              <w:jc w:val="both"/>
              <w:rPr>
                <w:rFonts w:ascii="Arial Narrow" w:hAnsi="Arial Narrow" w:cs="Tahoma"/>
              </w:rPr>
            </w:pPr>
          </w:p>
          <w:p w14:paraId="0491A0AE" w14:textId="77777777" w:rsidR="00710CDE" w:rsidRPr="005626B0" w:rsidRDefault="00710CDE" w:rsidP="007C3B69">
            <w:pPr>
              <w:pStyle w:val="Rodap"/>
              <w:tabs>
                <w:tab w:val="left" w:pos="142"/>
              </w:tabs>
              <w:jc w:val="both"/>
              <w:rPr>
                <w:rFonts w:ascii="Arial Narrow" w:hAnsi="Arial Narrow" w:cs="Tahoma"/>
              </w:rPr>
            </w:pPr>
          </w:p>
          <w:p w14:paraId="61CDE736" w14:textId="3E14A4EE" w:rsidR="00710CDE" w:rsidRPr="005626B0" w:rsidRDefault="00710CDE" w:rsidP="007C3B69">
            <w:pPr>
              <w:pStyle w:val="Rodap"/>
              <w:tabs>
                <w:tab w:val="left" w:pos="142"/>
              </w:tabs>
              <w:jc w:val="center"/>
              <w:rPr>
                <w:rFonts w:ascii="Arial Narrow" w:hAnsi="Arial Narrow" w:cs="Tahoma"/>
              </w:rPr>
            </w:pPr>
            <w:r>
              <w:rPr>
                <w:rFonts w:ascii="Arial Narrow" w:hAnsi="Arial Narrow" w:cs="Tahoma"/>
              </w:rPr>
              <w:t>__________________________________</w:t>
            </w:r>
          </w:p>
          <w:p w14:paraId="332BDEB5" w14:textId="5349D191" w:rsidR="00710CDE" w:rsidRPr="005935E4" w:rsidRDefault="00710CDE" w:rsidP="007C3B69">
            <w:pPr>
              <w:pStyle w:val="Rodap"/>
              <w:tabs>
                <w:tab w:val="left" w:pos="142"/>
              </w:tabs>
              <w:jc w:val="center"/>
              <w:rPr>
                <w:rFonts w:ascii="Tahoma" w:hAnsi="Tahoma" w:cs="Tahoma"/>
                <w:b/>
                <w:bCs/>
                <w:sz w:val="18"/>
                <w:szCs w:val="18"/>
              </w:rPr>
            </w:pPr>
            <w:r w:rsidRPr="005935E4">
              <w:rPr>
                <w:rFonts w:ascii="Arial Narrow" w:hAnsi="Arial Narrow" w:cs="Calibri"/>
                <w:sz w:val="18"/>
                <w:szCs w:val="18"/>
              </w:rPr>
              <w:t>Assinatura do</w:t>
            </w:r>
            <w:r w:rsidR="008B40DA">
              <w:rPr>
                <w:rFonts w:ascii="Arial Narrow" w:hAnsi="Arial Narrow" w:cs="Calibri"/>
                <w:sz w:val="18"/>
                <w:szCs w:val="18"/>
              </w:rPr>
              <w:t>(a)</w:t>
            </w:r>
            <w:r w:rsidRPr="005935E4">
              <w:rPr>
                <w:rFonts w:ascii="Arial Narrow" w:hAnsi="Arial Narrow" w:cs="Calibri"/>
                <w:sz w:val="18"/>
                <w:szCs w:val="18"/>
              </w:rPr>
              <w:t xml:space="preserve"> Professor(a) Tutor(a)</w:t>
            </w:r>
          </w:p>
        </w:tc>
        <w:tc>
          <w:tcPr>
            <w:tcW w:w="4777" w:type="dxa"/>
          </w:tcPr>
          <w:p w14:paraId="350B824C" w14:textId="3CC22EDA" w:rsidR="00710CDE" w:rsidRPr="005626B0" w:rsidRDefault="00710CDE" w:rsidP="007C3B69">
            <w:pPr>
              <w:pStyle w:val="Rodap"/>
              <w:tabs>
                <w:tab w:val="left" w:pos="142"/>
              </w:tabs>
              <w:jc w:val="both"/>
              <w:rPr>
                <w:rFonts w:ascii="Arial Narrow" w:hAnsi="Arial Narrow" w:cs="Tahoma"/>
              </w:rPr>
            </w:pPr>
          </w:p>
          <w:p w14:paraId="15926E76" w14:textId="77777777" w:rsidR="00710CDE" w:rsidRPr="005626B0" w:rsidRDefault="00710CDE" w:rsidP="007C3B69">
            <w:pPr>
              <w:pStyle w:val="Rodap"/>
              <w:tabs>
                <w:tab w:val="left" w:pos="142"/>
              </w:tabs>
              <w:jc w:val="both"/>
              <w:rPr>
                <w:rFonts w:ascii="Arial Narrow" w:hAnsi="Arial Narrow" w:cs="Tahoma"/>
              </w:rPr>
            </w:pPr>
          </w:p>
          <w:p w14:paraId="2DA457F8" w14:textId="1FFB8222" w:rsidR="00710CDE" w:rsidRPr="005626B0" w:rsidRDefault="00710CDE" w:rsidP="007C3B69">
            <w:pPr>
              <w:pStyle w:val="Rodap"/>
              <w:tabs>
                <w:tab w:val="left" w:pos="142"/>
              </w:tabs>
              <w:jc w:val="center"/>
              <w:rPr>
                <w:rFonts w:ascii="Arial Narrow" w:hAnsi="Arial Narrow" w:cs="Tahoma"/>
              </w:rPr>
            </w:pPr>
            <w:r w:rsidRPr="005626B0">
              <w:rPr>
                <w:rFonts w:ascii="Arial Narrow" w:hAnsi="Arial Narrow" w:cs="Tahoma"/>
              </w:rPr>
              <w:t>____</w:t>
            </w:r>
            <w:r>
              <w:rPr>
                <w:rFonts w:ascii="Arial Narrow" w:hAnsi="Arial Narrow" w:cs="Tahoma"/>
              </w:rPr>
              <w:t>_____</w:t>
            </w:r>
            <w:r w:rsidRPr="005626B0">
              <w:rPr>
                <w:rFonts w:ascii="Arial Narrow" w:hAnsi="Arial Narrow" w:cs="Tahoma"/>
              </w:rPr>
              <w:t>_________________________</w:t>
            </w:r>
          </w:p>
          <w:p w14:paraId="14CF9A4A" w14:textId="2048BBDE" w:rsidR="00710CDE" w:rsidRPr="00710CDE" w:rsidRDefault="00710CDE" w:rsidP="00710CDE">
            <w:pPr>
              <w:pStyle w:val="Ttulo2"/>
              <w:tabs>
                <w:tab w:val="left" w:pos="168"/>
              </w:tabs>
              <w:ind w:left="284" w:right="333" w:hanging="116"/>
              <w:jc w:val="center"/>
              <w:rPr>
                <w:rFonts w:ascii="Arial Narrow" w:hAnsi="Arial Narrow" w:cs="Tahoma"/>
                <w:color w:val="auto"/>
                <w:sz w:val="18"/>
                <w:szCs w:val="18"/>
              </w:rPr>
            </w:pPr>
            <w:r w:rsidRPr="00710CDE">
              <w:rPr>
                <w:rFonts w:ascii="Arial Narrow" w:hAnsi="Arial Narrow" w:cs="Calibri"/>
                <w:color w:val="auto"/>
                <w:sz w:val="18"/>
                <w:szCs w:val="18"/>
              </w:rPr>
              <w:t>Assinatura do(a) Bolsista</w:t>
            </w:r>
          </w:p>
        </w:tc>
      </w:tr>
    </w:tbl>
    <w:p w14:paraId="7846E402" w14:textId="37203955" w:rsidR="003B08A1" w:rsidRDefault="003B08A1" w:rsidP="003B08A1">
      <w:pPr>
        <w:tabs>
          <w:tab w:val="center" w:pos="2268"/>
          <w:tab w:val="center" w:pos="6804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6A443B15" w14:textId="569B803A" w:rsidR="0093788E" w:rsidRDefault="0093788E" w:rsidP="003B08A1">
      <w:pPr>
        <w:tabs>
          <w:tab w:val="center" w:pos="2268"/>
          <w:tab w:val="center" w:pos="6804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2693049E" w14:textId="77777777" w:rsidR="0093788E" w:rsidRPr="00C561CD" w:rsidRDefault="0093788E" w:rsidP="003B08A1">
      <w:pPr>
        <w:tabs>
          <w:tab w:val="center" w:pos="2268"/>
          <w:tab w:val="center" w:pos="6804"/>
        </w:tabs>
        <w:spacing w:after="0" w:line="240" w:lineRule="auto"/>
        <w:rPr>
          <w:rFonts w:asciiTheme="minorHAnsi" w:hAnsiTheme="minorHAnsi" w:cstheme="minorHAnsi"/>
          <w:sz w:val="20"/>
          <w:szCs w:val="20"/>
        </w:rPr>
      </w:pPr>
    </w:p>
    <w:p w14:paraId="52A61850" w14:textId="34BBB979" w:rsidR="003B08A1" w:rsidRPr="00C561CD" w:rsidRDefault="00E90E98" w:rsidP="00E90E98">
      <w:pPr>
        <w:tabs>
          <w:tab w:val="center" w:pos="2268"/>
          <w:tab w:val="center" w:pos="6804"/>
        </w:tabs>
        <w:spacing w:after="0" w:line="240" w:lineRule="auto"/>
        <w:jc w:val="center"/>
        <w:rPr>
          <w:rFonts w:asciiTheme="minorHAnsi" w:hAnsiTheme="minorHAnsi" w:cstheme="minorHAnsi"/>
          <w:sz w:val="20"/>
          <w:szCs w:val="20"/>
        </w:rPr>
      </w:pPr>
      <w:r>
        <w:rPr>
          <w:rFonts w:asciiTheme="minorHAnsi" w:hAnsiTheme="minorHAnsi" w:cstheme="minorHAnsi"/>
          <w:sz w:val="20"/>
          <w:szCs w:val="20"/>
        </w:rPr>
        <w:t>___</w:t>
      </w:r>
      <w:r w:rsidR="003B08A1" w:rsidRPr="00C561CD">
        <w:rPr>
          <w:rFonts w:asciiTheme="minorHAnsi" w:hAnsiTheme="minorHAnsi" w:cstheme="minorHAnsi"/>
          <w:sz w:val="20"/>
          <w:szCs w:val="20"/>
        </w:rPr>
        <w:t>______________________________________</w:t>
      </w:r>
    </w:p>
    <w:p w14:paraId="48FF8B01" w14:textId="3A8249BC" w:rsidR="003B08A1" w:rsidRPr="00E90E98" w:rsidRDefault="003B08A1" w:rsidP="00E90E98">
      <w:pPr>
        <w:tabs>
          <w:tab w:val="center" w:pos="2268"/>
          <w:tab w:val="center" w:pos="6804"/>
        </w:tabs>
        <w:spacing w:after="0" w:line="240" w:lineRule="auto"/>
        <w:jc w:val="center"/>
        <w:rPr>
          <w:rFonts w:ascii="Arial Narrow" w:hAnsi="Arial Narrow" w:cstheme="minorHAnsi"/>
          <w:sz w:val="18"/>
          <w:szCs w:val="18"/>
        </w:rPr>
      </w:pPr>
      <w:r w:rsidRPr="00E90E98">
        <w:rPr>
          <w:rFonts w:ascii="Arial Narrow" w:hAnsi="Arial Narrow" w:cstheme="minorHAnsi"/>
          <w:sz w:val="18"/>
          <w:szCs w:val="18"/>
        </w:rPr>
        <w:t>Assinatura d</w:t>
      </w:r>
      <w:r w:rsidR="00E90E98" w:rsidRPr="00E90E98">
        <w:rPr>
          <w:rFonts w:ascii="Arial Narrow" w:hAnsi="Arial Narrow" w:cstheme="minorHAnsi"/>
          <w:sz w:val="18"/>
          <w:szCs w:val="18"/>
        </w:rPr>
        <w:t>o Coordenador Geral do Projeto</w:t>
      </w:r>
    </w:p>
    <w:p w14:paraId="2B4F6DA6" w14:textId="5D5308D2" w:rsidR="003A4C2A" w:rsidRDefault="003A4C2A" w:rsidP="003A4C2A">
      <w:pPr>
        <w:spacing w:after="0" w:line="240" w:lineRule="auto"/>
        <w:jc w:val="right"/>
        <w:rPr>
          <w:rFonts w:asciiTheme="minorHAnsi" w:hAnsiTheme="minorHAnsi" w:cstheme="minorHAnsi"/>
          <w:sz w:val="20"/>
          <w:szCs w:val="20"/>
        </w:rPr>
      </w:pPr>
    </w:p>
    <w:p w14:paraId="0E07C8EF" w14:textId="6F9F7FB8" w:rsidR="003B08A1" w:rsidRPr="00E90E98" w:rsidRDefault="003B08A1" w:rsidP="00ED48AC">
      <w:pPr>
        <w:spacing w:after="0" w:line="240" w:lineRule="auto"/>
        <w:jc w:val="center"/>
        <w:rPr>
          <w:rFonts w:ascii="Arial Narrow" w:hAnsi="Arial Narrow" w:cstheme="minorHAnsi"/>
          <w:sz w:val="20"/>
          <w:szCs w:val="20"/>
        </w:rPr>
      </w:pPr>
      <w:r w:rsidRPr="00E90E98">
        <w:rPr>
          <w:rFonts w:ascii="Arial Narrow" w:hAnsi="Arial Narrow" w:cstheme="minorHAnsi"/>
          <w:sz w:val="20"/>
          <w:szCs w:val="20"/>
        </w:rPr>
        <w:t>Data:</w:t>
      </w:r>
      <w:r w:rsidR="003A4C2A">
        <w:rPr>
          <w:rFonts w:ascii="Arial Narrow" w:hAnsi="Arial Narrow" w:cstheme="minorHAnsi"/>
          <w:sz w:val="20"/>
          <w:szCs w:val="20"/>
        </w:rPr>
        <w:t xml:space="preserve"> </w:t>
      </w:r>
      <w:r w:rsidR="00626C23">
        <w:rPr>
          <w:rFonts w:ascii="Arial Narrow" w:hAnsi="Arial Narrow" w:cstheme="minorHAnsi"/>
          <w:sz w:val="20"/>
          <w:szCs w:val="20"/>
        </w:rPr>
        <w:t>{fim}</w:t>
      </w:r>
    </w:p>
    <w:sectPr w:rsidR="003B08A1" w:rsidRPr="00E90E98" w:rsidSect="00D507B3">
      <w:headerReference w:type="default" r:id="rId8"/>
      <w:footerReference w:type="default" r:id="rId9"/>
      <w:pgSz w:w="11906" w:h="16838"/>
      <w:pgMar w:top="1701" w:right="1134" w:bottom="1134" w:left="1701" w:header="709" w:footer="36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4C93C62" w14:textId="77777777" w:rsidR="008F3CB5" w:rsidRDefault="008F3CB5" w:rsidP="00D507B3">
      <w:pPr>
        <w:spacing w:after="0" w:line="240" w:lineRule="auto"/>
      </w:pPr>
      <w:r>
        <w:separator/>
      </w:r>
    </w:p>
  </w:endnote>
  <w:endnote w:type="continuationSeparator" w:id="0">
    <w:p w14:paraId="1E7F073B" w14:textId="77777777" w:rsidR="008F3CB5" w:rsidRDefault="008F3CB5" w:rsidP="00D507B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Gautami">
    <w:panose1 w:val="02000500000000000000"/>
    <w:charset w:val="01"/>
    <w:family w:val="roman"/>
    <w:notTrueType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EE88111" w14:textId="5586F23F" w:rsidR="00587E3F" w:rsidRDefault="007479D5" w:rsidP="000731BC">
    <w:pPr>
      <w:pStyle w:val="Rodap"/>
      <w:jc w:val="both"/>
      <w:rPr>
        <w:rFonts w:cs="Gautami"/>
        <w:b/>
        <w:sz w:val="14"/>
        <w:szCs w:val="16"/>
      </w:rPr>
    </w:pP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73600" behindDoc="1" locked="0" layoutInCell="1" allowOverlap="1" wp14:anchorId="2902ACBF" wp14:editId="48C3CAA6">
          <wp:simplePos x="0" y="0"/>
          <wp:positionH relativeFrom="column">
            <wp:posOffset>-635</wp:posOffset>
          </wp:positionH>
          <wp:positionV relativeFrom="paragraph">
            <wp:posOffset>48260</wp:posOffset>
          </wp:positionV>
          <wp:extent cx="2199005" cy="456565"/>
          <wp:effectExtent l="0" t="0" r="0" b="63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199005" cy="45656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</wp:anchor>
      </w:drawing>
    </w:r>
    <w:r>
      <w:rPr>
        <w:rFonts w:cs="Gautami"/>
        <w:b/>
        <w:noProof/>
        <w:sz w:val="14"/>
        <w:szCs w:val="16"/>
        <w:lang w:eastAsia="pt-BR"/>
      </w:rPr>
      <w:drawing>
        <wp:anchor distT="0" distB="0" distL="114300" distR="114300" simplePos="0" relativeHeight="251672576" behindDoc="1" locked="0" layoutInCell="1" allowOverlap="1" wp14:anchorId="584B54B5" wp14:editId="5F53C3AD">
          <wp:simplePos x="0" y="0"/>
          <wp:positionH relativeFrom="column">
            <wp:posOffset>3358515</wp:posOffset>
          </wp:positionH>
          <wp:positionV relativeFrom="paragraph">
            <wp:posOffset>92710</wp:posOffset>
          </wp:positionV>
          <wp:extent cx="201295" cy="589915"/>
          <wp:effectExtent l="0" t="0" r="8255" b="635"/>
          <wp:wrapNone/>
          <wp:docPr id="1" name="Imagem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1295" cy="58991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587E3F" w:rsidRPr="00587E3F">
      <w:rPr>
        <w:rFonts w:cs="Gautami"/>
        <w:b/>
        <w:noProof/>
        <w:sz w:val="14"/>
        <w:szCs w:val="16"/>
        <w:lang w:eastAsia="pt-BR"/>
      </w:rPr>
      <mc:AlternateContent>
        <mc:Choice Requires="wps">
          <w:drawing>
            <wp:anchor distT="45720" distB="45720" distL="114300" distR="114300" simplePos="0" relativeHeight="251671552" behindDoc="0" locked="0" layoutInCell="1" allowOverlap="1" wp14:anchorId="6F19FE6D" wp14:editId="4D938E80">
              <wp:simplePos x="0" y="0"/>
              <wp:positionH relativeFrom="column">
                <wp:posOffset>3569970</wp:posOffset>
              </wp:positionH>
              <wp:positionV relativeFrom="paragraph">
                <wp:posOffset>38735</wp:posOffset>
              </wp:positionV>
              <wp:extent cx="2360930" cy="1404620"/>
              <wp:effectExtent l="0" t="0" r="1270" b="0"/>
              <wp:wrapSquare wrapText="bothSides"/>
              <wp:docPr id="217" name="Caixa de Texto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360930" cy="1404620"/>
                      </a:xfrm>
                      <a:prstGeom prst="rect">
                        <a:avLst/>
                      </a:prstGeom>
                      <a:solidFill>
                        <a:srgbClr val="FFFFFF"/>
                      </a:solidFill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7E71B791" w14:textId="77777777" w:rsidR="00587E3F" w:rsidRPr="00590231" w:rsidRDefault="00587E3F" w:rsidP="00587E3F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bCs/>
                              <w:sz w:val="14"/>
                              <w:szCs w:val="14"/>
                            </w:rPr>
                          </w:pPr>
                          <w:r w:rsidRPr="00590231">
                            <w:rPr>
                              <w:rFonts w:ascii="Arial" w:hAnsi="Arial" w:cs="Arial"/>
                              <w:bCs/>
                              <w:sz w:val="14"/>
                              <w:szCs w:val="14"/>
                            </w:rPr>
                            <w:t>Reitoria do IFAM</w:t>
                          </w:r>
                        </w:p>
                        <w:p w14:paraId="6B9C3C2B" w14:textId="77777777" w:rsidR="00587E3F" w:rsidRPr="00590231" w:rsidRDefault="00587E3F" w:rsidP="00587E3F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bCs/>
                              <w:sz w:val="14"/>
                              <w:szCs w:val="14"/>
                            </w:rPr>
                          </w:pPr>
                          <w:r w:rsidRPr="00590231">
                            <w:rPr>
                              <w:rFonts w:ascii="Arial" w:hAnsi="Arial" w:cs="Arial"/>
                              <w:bCs/>
                              <w:sz w:val="14"/>
                              <w:szCs w:val="14"/>
                            </w:rPr>
                            <w:t>Av. Ferreira Pena nº 1109, Centro - CEP 69025-010</w:t>
                          </w:r>
                        </w:p>
                        <w:p w14:paraId="63BD3F9F" w14:textId="77777777" w:rsidR="00587E3F" w:rsidRPr="00590231" w:rsidRDefault="00587E3F" w:rsidP="00587E3F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bCs/>
                              <w:sz w:val="14"/>
                              <w:szCs w:val="14"/>
                            </w:rPr>
                          </w:pPr>
                          <w:r w:rsidRPr="00590231">
                            <w:rPr>
                              <w:rFonts w:ascii="Arial" w:hAnsi="Arial" w:cs="Arial"/>
                              <w:bCs/>
                              <w:sz w:val="14"/>
                              <w:szCs w:val="14"/>
                            </w:rPr>
                            <w:t>Manaus/Amazonas – Brasil</w:t>
                          </w:r>
                        </w:p>
                        <w:p w14:paraId="6E3E964B" w14:textId="77777777" w:rsidR="00587E3F" w:rsidRPr="00590231" w:rsidRDefault="00587E3F" w:rsidP="00587E3F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bCs/>
                              <w:sz w:val="14"/>
                              <w:szCs w:val="14"/>
                            </w:rPr>
                          </w:pPr>
                        </w:p>
                        <w:p w14:paraId="7218ABC9" w14:textId="77777777" w:rsidR="00587E3F" w:rsidRPr="00590231" w:rsidRDefault="00000000" w:rsidP="00587E3F">
                          <w:pPr>
                            <w:spacing w:after="0" w:line="240" w:lineRule="auto"/>
                            <w:jc w:val="both"/>
                            <w:rPr>
                              <w:rFonts w:ascii="Arial" w:hAnsi="Arial" w:cs="Arial"/>
                              <w:bCs/>
                              <w:sz w:val="14"/>
                              <w:szCs w:val="14"/>
                            </w:rPr>
                          </w:pPr>
                          <w:hyperlink r:id="rId3" w:history="1">
                            <w:r w:rsidR="00587E3F" w:rsidRPr="00590231">
                              <w:rPr>
                                <w:rStyle w:val="Hyperlink"/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secretaria.aranoua@ifam.edu.br</w:t>
                            </w:r>
                          </w:hyperlink>
                        </w:p>
                        <w:p w14:paraId="134C59B1" w14:textId="355FD2C3" w:rsidR="00587E3F" w:rsidRDefault="00000000" w:rsidP="00587E3F">
                          <w:pPr>
                            <w:spacing w:after="0" w:line="240" w:lineRule="auto"/>
                            <w:jc w:val="both"/>
                          </w:pPr>
                          <w:hyperlink r:id="rId4" w:history="1">
                            <w:r w:rsidR="00587E3F" w:rsidRPr="004426EC">
                              <w:rPr>
                                <w:rStyle w:val="Hyperlink"/>
                                <w:rFonts w:ascii="Arial" w:hAnsi="Arial" w:cs="Arial"/>
                                <w:bCs/>
                                <w:sz w:val="14"/>
                                <w:szCs w:val="14"/>
                              </w:rPr>
                              <w:t>http://aranoua.ifam.edu.br</w:t>
                            </w:r>
                          </w:hyperlink>
                        </w:p>
                      </w:txbxContent>
                    </wps:txbx>
                    <wps:bodyPr rot="0" vert="horz" wrap="square" lIns="91440" tIns="45720" rIns="91440" bIns="45720" anchor="t" anchorCtr="0">
                      <a:spAutoFit/>
                    </wps:bodyPr>
                  </wps:wsp>
                </a:graphicData>
              </a:graphic>
              <wp14:sizeRelH relativeFrom="margin">
                <wp14:pctWidth>40000</wp14:pctWidth>
              </wp14:sizeRelH>
              <wp14:sizeRelV relativeFrom="margin">
                <wp14:pctHeight>20000</wp14:pctHeight>
              </wp14:sizeRelV>
            </wp:anchor>
          </w:drawing>
        </mc:Choice>
        <mc:Fallback>
          <w:pict>
            <v:shapetype w14:anchorId="6F19FE6D" id="_x0000_t202" coordsize="21600,21600" o:spt="202" path="m,l,21600r21600,l21600,xe">
              <v:stroke joinstyle="miter"/>
              <v:path gradientshapeok="t" o:connecttype="rect"/>
            </v:shapetype>
            <v:shape id="Caixa de Texto 2" o:spid="_x0000_s1026" type="#_x0000_t202" style="position:absolute;left:0;text-align:left;margin-left:281.1pt;margin-top:3.05pt;width:185.9pt;height:110.6pt;z-index:251671552;visibility:visible;mso-wrap-style:square;mso-width-percent:40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40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" stroked="f">
              <v:textbox style="mso-fit-shape-to-text:t">
                <w:txbxContent>
                  <w:p w14:paraId="7E71B791" w14:textId="77777777" w:rsidR="00587E3F" w:rsidRPr="00590231" w:rsidRDefault="00587E3F" w:rsidP="00587E3F">
                    <w:pPr>
                      <w:spacing w:after="0" w:line="240" w:lineRule="auto"/>
                      <w:jc w:val="both"/>
                      <w:rPr>
                        <w:rFonts w:ascii="Arial" w:hAnsi="Arial" w:cs="Arial"/>
                        <w:bCs/>
                        <w:sz w:val="14"/>
                        <w:szCs w:val="14"/>
                      </w:rPr>
                    </w:pPr>
                    <w:r w:rsidRPr="00590231">
                      <w:rPr>
                        <w:rFonts w:ascii="Arial" w:hAnsi="Arial" w:cs="Arial"/>
                        <w:bCs/>
                        <w:sz w:val="14"/>
                        <w:szCs w:val="14"/>
                      </w:rPr>
                      <w:t>Reitoria do IFAM</w:t>
                    </w:r>
                  </w:p>
                  <w:p w14:paraId="6B9C3C2B" w14:textId="77777777" w:rsidR="00587E3F" w:rsidRPr="00590231" w:rsidRDefault="00587E3F" w:rsidP="00587E3F">
                    <w:pPr>
                      <w:spacing w:after="0" w:line="240" w:lineRule="auto"/>
                      <w:jc w:val="both"/>
                      <w:rPr>
                        <w:rFonts w:ascii="Arial" w:hAnsi="Arial" w:cs="Arial"/>
                        <w:bCs/>
                        <w:sz w:val="14"/>
                        <w:szCs w:val="14"/>
                      </w:rPr>
                    </w:pPr>
                    <w:r w:rsidRPr="00590231">
                      <w:rPr>
                        <w:rFonts w:ascii="Arial" w:hAnsi="Arial" w:cs="Arial"/>
                        <w:bCs/>
                        <w:sz w:val="14"/>
                        <w:szCs w:val="14"/>
                      </w:rPr>
                      <w:t>Av. Ferreira Pena nº 1109, Centro - CEP 69025-010</w:t>
                    </w:r>
                  </w:p>
                  <w:p w14:paraId="63BD3F9F" w14:textId="77777777" w:rsidR="00587E3F" w:rsidRPr="00590231" w:rsidRDefault="00587E3F" w:rsidP="00587E3F">
                    <w:pPr>
                      <w:spacing w:after="0" w:line="240" w:lineRule="auto"/>
                      <w:jc w:val="both"/>
                      <w:rPr>
                        <w:rFonts w:ascii="Arial" w:hAnsi="Arial" w:cs="Arial"/>
                        <w:bCs/>
                        <w:sz w:val="14"/>
                        <w:szCs w:val="14"/>
                      </w:rPr>
                    </w:pPr>
                    <w:r w:rsidRPr="00590231">
                      <w:rPr>
                        <w:rFonts w:ascii="Arial" w:hAnsi="Arial" w:cs="Arial"/>
                        <w:bCs/>
                        <w:sz w:val="14"/>
                        <w:szCs w:val="14"/>
                      </w:rPr>
                      <w:t>Manaus/Amazonas – Brasil</w:t>
                    </w:r>
                  </w:p>
                  <w:p w14:paraId="6E3E964B" w14:textId="77777777" w:rsidR="00587E3F" w:rsidRPr="00590231" w:rsidRDefault="00587E3F" w:rsidP="00587E3F">
                    <w:pPr>
                      <w:spacing w:after="0" w:line="240" w:lineRule="auto"/>
                      <w:jc w:val="both"/>
                      <w:rPr>
                        <w:rFonts w:ascii="Arial" w:hAnsi="Arial" w:cs="Arial"/>
                        <w:bCs/>
                        <w:sz w:val="14"/>
                        <w:szCs w:val="14"/>
                      </w:rPr>
                    </w:pPr>
                  </w:p>
                  <w:p w14:paraId="7218ABC9" w14:textId="77777777" w:rsidR="00587E3F" w:rsidRPr="00590231" w:rsidRDefault="00530B24" w:rsidP="00587E3F">
                    <w:pPr>
                      <w:spacing w:after="0" w:line="240" w:lineRule="auto"/>
                      <w:jc w:val="both"/>
                      <w:rPr>
                        <w:rFonts w:ascii="Arial" w:hAnsi="Arial" w:cs="Arial"/>
                        <w:bCs/>
                        <w:sz w:val="14"/>
                        <w:szCs w:val="14"/>
                      </w:rPr>
                    </w:pPr>
                    <w:hyperlink r:id="rId5" w:history="1">
                      <w:r w:rsidR="00587E3F" w:rsidRPr="00590231">
                        <w:rPr>
                          <w:rStyle w:val="Hyperlink"/>
                          <w:rFonts w:ascii="Arial" w:hAnsi="Arial" w:cs="Arial"/>
                          <w:bCs/>
                          <w:sz w:val="14"/>
                          <w:szCs w:val="14"/>
                        </w:rPr>
                        <w:t>secretaria.aranoua@ifam.edu.br</w:t>
                      </w:r>
                    </w:hyperlink>
                  </w:p>
                  <w:p w14:paraId="134C59B1" w14:textId="355FD2C3" w:rsidR="00587E3F" w:rsidRDefault="00530B24" w:rsidP="00587E3F">
                    <w:pPr>
                      <w:spacing w:after="0" w:line="240" w:lineRule="auto"/>
                      <w:jc w:val="both"/>
                    </w:pPr>
                    <w:hyperlink r:id="rId6" w:history="1">
                      <w:r w:rsidR="00587E3F" w:rsidRPr="004426EC">
                        <w:rPr>
                          <w:rStyle w:val="Hyperlink"/>
                          <w:rFonts w:ascii="Arial" w:hAnsi="Arial" w:cs="Arial"/>
                          <w:bCs/>
                          <w:sz w:val="14"/>
                          <w:szCs w:val="14"/>
                        </w:rPr>
                        <w:t>http://aranoua.ifam.edu.br</w:t>
                      </w:r>
                    </w:hyperlink>
                  </w:p>
                </w:txbxContent>
              </v:textbox>
              <w10:wrap type="square"/>
            </v:shape>
          </w:pict>
        </mc:Fallback>
      </mc:AlternateContent>
    </w:r>
    <w:r w:rsidR="00587E3F">
      <w:rPr>
        <w:rFonts w:cs="Gautami"/>
        <w:b/>
        <w:noProof/>
        <w:sz w:val="14"/>
        <w:szCs w:val="16"/>
        <w:lang w:eastAsia="pt-BR"/>
      </w:rPr>
      <mc:AlternateContent>
        <mc:Choice Requires="wps">
          <w:drawing>
            <wp:anchor distT="0" distB="0" distL="114300" distR="114300" simplePos="0" relativeHeight="251669504" behindDoc="0" locked="0" layoutInCell="1" allowOverlap="1" wp14:anchorId="08EAD404" wp14:editId="24219F18">
              <wp:simplePos x="0" y="0"/>
              <wp:positionH relativeFrom="column">
                <wp:posOffset>-1035685</wp:posOffset>
              </wp:positionH>
              <wp:positionV relativeFrom="paragraph">
                <wp:posOffset>-78740</wp:posOffset>
              </wp:positionV>
              <wp:extent cx="7470775" cy="12700"/>
              <wp:effectExtent l="0" t="0" r="34925" b="25400"/>
              <wp:wrapNone/>
              <wp:docPr id="2" name="Conector reto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7470775" cy="12700"/>
                      </a:xfrm>
                      <a:prstGeom prst="line">
                        <a:avLst/>
                      </a:prstGeom>
                      <a:ln>
                        <a:solidFill>
                          <a:schemeClr val="tx1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8F6D9C7" id="Conector reto 2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81.55pt,-6.2pt" to="506.7pt,-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" strokecolor="black [3213]" strokeweight=".5pt">
              <v:stroke joinstyle="miter"/>
            </v:line>
          </w:pict>
        </mc:Fallback>
      </mc:AlternateContent>
    </w:r>
  </w:p>
  <w:p w14:paraId="6083056E" w14:textId="729B1D14" w:rsidR="00587E3F" w:rsidRDefault="00587E3F" w:rsidP="000731BC">
    <w:pPr>
      <w:pStyle w:val="Rodap"/>
      <w:jc w:val="both"/>
      <w:rPr>
        <w:rFonts w:cs="Gautami"/>
        <w:b/>
        <w:sz w:val="14"/>
        <w:szCs w:val="16"/>
      </w:rPr>
    </w:pPr>
  </w:p>
  <w:p w14:paraId="0DD02354" w14:textId="7540E465" w:rsidR="00587E3F" w:rsidRDefault="00587E3F" w:rsidP="000731BC">
    <w:pPr>
      <w:pStyle w:val="Rodap"/>
      <w:jc w:val="both"/>
      <w:rPr>
        <w:rFonts w:cs="Gautami"/>
        <w:b/>
        <w:sz w:val="14"/>
        <w:szCs w:val="16"/>
      </w:rPr>
    </w:pPr>
  </w:p>
  <w:p w14:paraId="51B79640" w14:textId="77777777" w:rsidR="00587E3F" w:rsidRDefault="00587E3F" w:rsidP="000731BC">
    <w:pPr>
      <w:pStyle w:val="Rodap"/>
      <w:jc w:val="both"/>
      <w:rPr>
        <w:rFonts w:cs="Gautami"/>
        <w:b/>
        <w:sz w:val="14"/>
        <w:szCs w:val="16"/>
      </w:rPr>
    </w:pPr>
  </w:p>
  <w:p w14:paraId="6BFBA49B" w14:textId="6317C3EA" w:rsidR="00B73C57" w:rsidRDefault="00B73C57" w:rsidP="000731BC">
    <w:pPr>
      <w:pStyle w:val="Rodap"/>
      <w:jc w:val="both"/>
      <w:rPr>
        <w:rFonts w:cs="Gautami"/>
        <w:b/>
        <w:sz w:val="14"/>
        <w:szCs w:val="16"/>
      </w:rPr>
    </w:pPr>
  </w:p>
  <w:p w14:paraId="6AA43C8E" w14:textId="0174D58B" w:rsidR="000731BC" w:rsidRPr="00B30A3C" w:rsidRDefault="000731BC" w:rsidP="000731BC">
    <w:pPr>
      <w:pStyle w:val="Rodap"/>
      <w:jc w:val="both"/>
      <w:rPr>
        <w:rFonts w:cs="Gautami"/>
        <w:b/>
        <w:sz w:val="14"/>
        <w:szCs w:val="16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EDAF59" w14:textId="77777777" w:rsidR="008F3CB5" w:rsidRDefault="008F3CB5" w:rsidP="00D507B3">
      <w:pPr>
        <w:spacing w:after="0" w:line="240" w:lineRule="auto"/>
      </w:pPr>
      <w:r>
        <w:separator/>
      </w:r>
    </w:p>
  </w:footnote>
  <w:footnote w:type="continuationSeparator" w:id="0">
    <w:p w14:paraId="48273318" w14:textId="77777777" w:rsidR="008F3CB5" w:rsidRDefault="008F3CB5" w:rsidP="00D507B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8883142" w14:textId="77777777" w:rsidR="000D6B7B" w:rsidRDefault="000D6B7B" w:rsidP="000D6B7B">
    <w:pPr>
      <w:pStyle w:val="Cabealho"/>
      <w:tabs>
        <w:tab w:val="clear" w:pos="8504"/>
      </w:tabs>
      <w:ind w:left="-567"/>
      <w:jc w:val="center"/>
      <w:rPr>
        <w:b/>
        <w:sz w:val="20"/>
        <w:szCs w:val="20"/>
      </w:rPr>
    </w:pPr>
    <w:r>
      <w:rPr>
        <w:b/>
        <w:noProof/>
        <w:sz w:val="20"/>
        <w:szCs w:val="20"/>
        <w:lang w:eastAsia="pt-BR"/>
      </w:rPr>
      <w:drawing>
        <wp:anchor distT="0" distB="0" distL="114300" distR="114300" simplePos="0" relativeHeight="251666432" behindDoc="1" locked="0" layoutInCell="1" allowOverlap="1" wp14:anchorId="369E4BAD" wp14:editId="71CA0CBA">
          <wp:simplePos x="0" y="0"/>
          <wp:positionH relativeFrom="column">
            <wp:posOffset>2272665</wp:posOffset>
          </wp:positionH>
          <wp:positionV relativeFrom="paragraph">
            <wp:posOffset>-328295</wp:posOffset>
          </wp:positionV>
          <wp:extent cx="1169442" cy="777240"/>
          <wp:effectExtent l="0" t="0" r="0" b="3810"/>
          <wp:wrapNone/>
          <wp:docPr id="3" name="Imagem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Marca-Nome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03691" cy="800003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BD66B6B" w14:textId="77777777" w:rsidR="000D6B7B" w:rsidRDefault="000D6B7B" w:rsidP="000D6B7B">
    <w:pPr>
      <w:pStyle w:val="Cabealho"/>
      <w:tabs>
        <w:tab w:val="clear" w:pos="8504"/>
      </w:tabs>
      <w:ind w:left="-567"/>
      <w:jc w:val="center"/>
      <w:rPr>
        <w:b/>
        <w:sz w:val="20"/>
        <w:szCs w:val="20"/>
      </w:rPr>
    </w:pPr>
  </w:p>
  <w:p w14:paraId="1BE3DBCA" w14:textId="77777777" w:rsidR="00BD21EC" w:rsidRPr="000D6B7B" w:rsidRDefault="000D6B7B" w:rsidP="000D6B7B">
    <w:pPr>
      <w:pStyle w:val="Cabealho"/>
      <w:tabs>
        <w:tab w:val="clear" w:pos="8504"/>
      </w:tabs>
      <w:ind w:left="-567"/>
      <w:rPr>
        <w:b/>
        <w:sz w:val="20"/>
        <w:szCs w:val="20"/>
      </w:rPr>
    </w:pPr>
    <w:r w:rsidRPr="00970375">
      <w:rPr>
        <w:noProof/>
        <w:sz w:val="20"/>
        <w:lang w:eastAsia="pt-BR"/>
      </w:rPr>
      <w:drawing>
        <wp:anchor distT="0" distB="0" distL="114300" distR="114300" simplePos="0" relativeHeight="251658752" behindDoc="0" locked="0" layoutInCell="1" allowOverlap="1" wp14:anchorId="6F573673" wp14:editId="7FD0D5C8">
          <wp:simplePos x="0" y="0"/>
          <wp:positionH relativeFrom="column">
            <wp:posOffset>-1102868</wp:posOffset>
          </wp:positionH>
          <wp:positionV relativeFrom="paragraph">
            <wp:posOffset>199568</wp:posOffset>
          </wp:positionV>
          <wp:extent cx="7559675" cy="35560"/>
          <wp:effectExtent l="0" t="0" r="3175" b="2540"/>
          <wp:wrapNone/>
          <wp:docPr id="25" name="Imagem 25" descr="Barra Colorida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Barra Colorida"/>
                  <pic:cNvPicPr>
                    <a:picLocks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559675" cy="3556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b/>
        <w:sz w:val="20"/>
        <w:szCs w:val="20"/>
      </w:rPr>
      <w:tab/>
    </w:r>
    <w:r w:rsidR="00341169">
      <w:rPr>
        <w:b/>
        <w:sz w:val="20"/>
        <w:szCs w:val="20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0970C8"/>
    <w:multiLevelType w:val="multilevel"/>
    <w:tmpl w:val="11346612"/>
    <w:lvl w:ilvl="0">
      <w:start w:val="1"/>
      <w:numFmt w:val="decimal"/>
      <w:lvlText w:val="%1."/>
      <w:lvlJc w:val="left"/>
      <w:pPr>
        <w:tabs>
          <w:tab w:val="num" w:pos="1418"/>
        </w:tabs>
        <w:ind w:left="0" w:firstLine="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2858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ind w:left="3578" w:hanging="180"/>
      </w:pPr>
      <w:rPr>
        <w:rFonts w:hint="default"/>
      </w:rPr>
    </w:lvl>
    <w:lvl w:ilvl="3">
      <w:start w:val="1"/>
      <w:numFmt w:val="decimal"/>
      <w:lvlText w:val="%4."/>
      <w:lvlJc w:val="left"/>
      <w:pPr>
        <w:ind w:left="4298" w:hanging="360"/>
      </w:pPr>
      <w:rPr>
        <w:rFonts w:hint="default"/>
      </w:rPr>
    </w:lvl>
    <w:lvl w:ilvl="4">
      <w:start w:val="1"/>
      <w:numFmt w:val="lowerLetter"/>
      <w:lvlText w:val="%5."/>
      <w:lvlJc w:val="left"/>
      <w:pPr>
        <w:ind w:left="5018" w:hanging="360"/>
      </w:pPr>
      <w:rPr>
        <w:rFonts w:hint="default"/>
      </w:rPr>
    </w:lvl>
    <w:lvl w:ilvl="5">
      <w:start w:val="1"/>
      <w:numFmt w:val="lowerRoman"/>
      <w:lvlText w:val="%6."/>
      <w:lvlJc w:val="right"/>
      <w:pPr>
        <w:ind w:left="5738" w:hanging="18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6458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7178" w:hanging="360"/>
      </w:pPr>
      <w:rPr>
        <w:rFonts w:hint="default"/>
      </w:rPr>
    </w:lvl>
    <w:lvl w:ilvl="8">
      <w:start w:val="1"/>
      <w:numFmt w:val="lowerRoman"/>
      <w:lvlText w:val="%9."/>
      <w:lvlJc w:val="right"/>
      <w:pPr>
        <w:ind w:left="7898" w:hanging="180"/>
      </w:pPr>
      <w:rPr>
        <w:rFonts w:hint="default"/>
      </w:rPr>
    </w:lvl>
  </w:abstractNum>
  <w:abstractNum w:abstractNumId="1" w15:restartNumberingAfterBreak="0">
    <w:nsid w:val="1F4D052F"/>
    <w:multiLevelType w:val="hybridMultilevel"/>
    <w:tmpl w:val="2424F9A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E257A59"/>
    <w:multiLevelType w:val="hybridMultilevel"/>
    <w:tmpl w:val="01B2672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0543374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023971622">
    <w:abstractNumId w:val="2"/>
  </w:num>
  <w:num w:numId="3" w16cid:durableId="59009194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3888"/>
    <w:rsid w:val="0000212C"/>
    <w:rsid w:val="00004F8C"/>
    <w:rsid w:val="000163D8"/>
    <w:rsid w:val="00017A07"/>
    <w:rsid w:val="00017D4F"/>
    <w:rsid w:val="000218D7"/>
    <w:rsid w:val="00021C41"/>
    <w:rsid w:val="00023023"/>
    <w:rsid w:val="0002471F"/>
    <w:rsid w:val="0002604A"/>
    <w:rsid w:val="00027489"/>
    <w:rsid w:val="00033518"/>
    <w:rsid w:val="00036891"/>
    <w:rsid w:val="000415D6"/>
    <w:rsid w:val="00042535"/>
    <w:rsid w:val="000427D9"/>
    <w:rsid w:val="00044058"/>
    <w:rsid w:val="00047083"/>
    <w:rsid w:val="0004763C"/>
    <w:rsid w:val="00050544"/>
    <w:rsid w:val="00050FB1"/>
    <w:rsid w:val="00052823"/>
    <w:rsid w:val="00052AC4"/>
    <w:rsid w:val="00054C02"/>
    <w:rsid w:val="000569C3"/>
    <w:rsid w:val="000569D3"/>
    <w:rsid w:val="00057B83"/>
    <w:rsid w:val="00065250"/>
    <w:rsid w:val="0006542B"/>
    <w:rsid w:val="00071B7C"/>
    <w:rsid w:val="00072364"/>
    <w:rsid w:val="000731BC"/>
    <w:rsid w:val="00075026"/>
    <w:rsid w:val="000802AD"/>
    <w:rsid w:val="00083B44"/>
    <w:rsid w:val="00090D0C"/>
    <w:rsid w:val="00091248"/>
    <w:rsid w:val="0009278A"/>
    <w:rsid w:val="000960C5"/>
    <w:rsid w:val="00097F2F"/>
    <w:rsid w:val="000A0987"/>
    <w:rsid w:val="000A4A6D"/>
    <w:rsid w:val="000A5769"/>
    <w:rsid w:val="000B128C"/>
    <w:rsid w:val="000B3650"/>
    <w:rsid w:val="000B3F18"/>
    <w:rsid w:val="000C03F5"/>
    <w:rsid w:val="000C30B0"/>
    <w:rsid w:val="000C445E"/>
    <w:rsid w:val="000C4BE0"/>
    <w:rsid w:val="000D0609"/>
    <w:rsid w:val="000D0C5C"/>
    <w:rsid w:val="000D0D3F"/>
    <w:rsid w:val="000D1FCA"/>
    <w:rsid w:val="000D2E41"/>
    <w:rsid w:val="000D33BF"/>
    <w:rsid w:val="000D5C50"/>
    <w:rsid w:val="000D6B7B"/>
    <w:rsid w:val="000D7575"/>
    <w:rsid w:val="000E0FBD"/>
    <w:rsid w:val="000E1DA3"/>
    <w:rsid w:val="000E51B9"/>
    <w:rsid w:val="000E666E"/>
    <w:rsid w:val="000F2039"/>
    <w:rsid w:val="000F35A0"/>
    <w:rsid w:val="000F3FEB"/>
    <w:rsid w:val="000F68E3"/>
    <w:rsid w:val="000F7256"/>
    <w:rsid w:val="00100AAC"/>
    <w:rsid w:val="00100AF0"/>
    <w:rsid w:val="001022CD"/>
    <w:rsid w:val="00103BFE"/>
    <w:rsid w:val="001047D4"/>
    <w:rsid w:val="0011076F"/>
    <w:rsid w:val="00112212"/>
    <w:rsid w:val="00112759"/>
    <w:rsid w:val="00114E64"/>
    <w:rsid w:val="00115656"/>
    <w:rsid w:val="0011572C"/>
    <w:rsid w:val="00117756"/>
    <w:rsid w:val="00121C04"/>
    <w:rsid w:val="0012231E"/>
    <w:rsid w:val="001271EF"/>
    <w:rsid w:val="0013066C"/>
    <w:rsid w:val="001322E3"/>
    <w:rsid w:val="001329B5"/>
    <w:rsid w:val="00132A47"/>
    <w:rsid w:val="00132F25"/>
    <w:rsid w:val="0013597E"/>
    <w:rsid w:val="001406FC"/>
    <w:rsid w:val="00140A0F"/>
    <w:rsid w:val="00142BD1"/>
    <w:rsid w:val="00143DA7"/>
    <w:rsid w:val="00145983"/>
    <w:rsid w:val="00146BBF"/>
    <w:rsid w:val="00146BF8"/>
    <w:rsid w:val="001474D6"/>
    <w:rsid w:val="001504FF"/>
    <w:rsid w:val="001564A9"/>
    <w:rsid w:val="00156B8F"/>
    <w:rsid w:val="00161B09"/>
    <w:rsid w:val="00162F49"/>
    <w:rsid w:val="00163B1C"/>
    <w:rsid w:val="00164604"/>
    <w:rsid w:val="00164BCF"/>
    <w:rsid w:val="0016540A"/>
    <w:rsid w:val="00165DC5"/>
    <w:rsid w:val="001707D6"/>
    <w:rsid w:val="00171E7A"/>
    <w:rsid w:val="00172890"/>
    <w:rsid w:val="00173A85"/>
    <w:rsid w:val="00173B07"/>
    <w:rsid w:val="00174444"/>
    <w:rsid w:val="00180498"/>
    <w:rsid w:val="00183E0B"/>
    <w:rsid w:val="00187FE1"/>
    <w:rsid w:val="00190048"/>
    <w:rsid w:val="00190F62"/>
    <w:rsid w:val="00191ADC"/>
    <w:rsid w:val="0019327E"/>
    <w:rsid w:val="001933BD"/>
    <w:rsid w:val="001942C6"/>
    <w:rsid w:val="00194FBC"/>
    <w:rsid w:val="001962DC"/>
    <w:rsid w:val="001971A8"/>
    <w:rsid w:val="001978BC"/>
    <w:rsid w:val="001A0B35"/>
    <w:rsid w:val="001A281A"/>
    <w:rsid w:val="001A2FDB"/>
    <w:rsid w:val="001A34F1"/>
    <w:rsid w:val="001A46A9"/>
    <w:rsid w:val="001A518D"/>
    <w:rsid w:val="001A5F29"/>
    <w:rsid w:val="001A65C9"/>
    <w:rsid w:val="001A66A2"/>
    <w:rsid w:val="001A7D8D"/>
    <w:rsid w:val="001B03FB"/>
    <w:rsid w:val="001B12F6"/>
    <w:rsid w:val="001B49D3"/>
    <w:rsid w:val="001B5808"/>
    <w:rsid w:val="001B5AB2"/>
    <w:rsid w:val="001B6F11"/>
    <w:rsid w:val="001C2560"/>
    <w:rsid w:val="001C2632"/>
    <w:rsid w:val="001C3737"/>
    <w:rsid w:val="001C3DDD"/>
    <w:rsid w:val="001C4F75"/>
    <w:rsid w:val="001C56AD"/>
    <w:rsid w:val="001D2189"/>
    <w:rsid w:val="001D643A"/>
    <w:rsid w:val="001E147C"/>
    <w:rsid w:val="001E4D44"/>
    <w:rsid w:val="001F19CA"/>
    <w:rsid w:val="001F3EEF"/>
    <w:rsid w:val="001F41F3"/>
    <w:rsid w:val="001F60AD"/>
    <w:rsid w:val="001F60ED"/>
    <w:rsid w:val="002033E2"/>
    <w:rsid w:val="00204BA6"/>
    <w:rsid w:val="0020531C"/>
    <w:rsid w:val="00205EBE"/>
    <w:rsid w:val="00205FAE"/>
    <w:rsid w:val="0021039F"/>
    <w:rsid w:val="00213A77"/>
    <w:rsid w:val="00215C34"/>
    <w:rsid w:val="0021662C"/>
    <w:rsid w:val="00222532"/>
    <w:rsid w:val="002277FA"/>
    <w:rsid w:val="002302D8"/>
    <w:rsid w:val="00233F65"/>
    <w:rsid w:val="0023448A"/>
    <w:rsid w:val="00235478"/>
    <w:rsid w:val="002356F1"/>
    <w:rsid w:val="002377B2"/>
    <w:rsid w:val="00237D0E"/>
    <w:rsid w:val="0024105E"/>
    <w:rsid w:val="00241369"/>
    <w:rsid w:val="00243B2F"/>
    <w:rsid w:val="00252758"/>
    <w:rsid w:val="0025285E"/>
    <w:rsid w:val="00252C80"/>
    <w:rsid w:val="002535AF"/>
    <w:rsid w:val="002541DD"/>
    <w:rsid w:val="00254C55"/>
    <w:rsid w:val="00255BAA"/>
    <w:rsid w:val="00260213"/>
    <w:rsid w:val="00262F04"/>
    <w:rsid w:val="0026438D"/>
    <w:rsid w:val="0026451E"/>
    <w:rsid w:val="00266435"/>
    <w:rsid w:val="00266D5C"/>
    <w:rsid w:val="002722B7"/>
    <w:rsid w:val="00273008"/>
    <w:rsid w:val="00273463"/>
    <w:rsid w:val="00274CAA"/>
    <w:rsid w:val="002759F7"/>
    <w:rsid w:val="002779AC"/>
    <w:rsid w:val="00283F68"/>
    <w:rsid w:val="00284017"/>
    <w:rsid w:val="0028424F"/>
    <w:rsid w:val="00284475"/>
    <w:rsid w:val="00284E6C"/>
    <w:rsid w:val="00286816"/>
    <w:rsid w:val="002870E4"/>
    <w:rsid w:val="0029472F"/>
    <w:rsid w:val="00295B13"/>
    <w:rsid w:val="002A037A"/>
    <w:rsid w:val="002A0B45"/>
    <w:rsid w:val="002A234A"/>
    <w:rsid w:val="002A6414"/>
    <w:rsid w:val="002A643C"/>
    <w:rsid w:val="002A7517"/>
    <w:rsid w:val="002B0720"/>
    <w:rsid w:val="002B0FB6"/>
    <w:rsid w:val="002C471B"/>
    <w:rsid w:val="002C5494"/>
    <w:rsid w:val="002D55AA"/>
    <w:rsid w:val="002E0896"/>
    <w:rsid w:val="002E3CE6"/>
    <w:rsid w:val="002E7967"/>
    <w:rsid w:val="002F07E8"/>
    <w:rsid w:val="002F1A43"/>
    <w:rsid w:val="002F2B88"/>
    <w:rsid w:val="002F4D9E"/>
    <w:rsid w:val="002F50F4"/>
    <w:rsid w:val="002F748C"/>
    <w:rsid w:val="00301B7F"/>
    <w:rsid w:val="0030281B"/>
    <w:rsid w:val="003053C2"/>
    <w:rsid w:val="00306899"/>
    <w:rsid w:val="00306AF2"/>
    <w:rsid w:val="00306BDB"/>
    <w:rsid w:val="003075DE"/>
    <w:rsid w:val="00307B43"/>
    <w:rsid w:val="00307F70"/>
    <w:rsid w:val="00310BA2"/>
    <w:rsid w:val="00312103"/>
    <w:rsid w:val="00312F38"/>
    <w:rsid w:val="003146CB"/>
    <w:rsid w:val="00314B7E"/>
    <w:rsid w:val="00320EB4"/>
    <w:rsid w:val="003210B3"/>
    <w:rsid w:val="00323914"/>
    <w:rsid w:val="00324038"/>
    <w:rsid w:val="00325769"/>
    <w:rsid w:val="00330B39"/>
    <w:rsid w:val="00332EEE"/>
    <w:rsid w:val="00332FFC"/>
    <w:rsid w:val="00340F70"/>
    <w:rsid w:val="00341169"/>
    <w:rsid w:val="0034253D"/>
    <w:rsid w:val="00343950"/>
    <w:rsid w:val="00343FC6"/>
    <w:rsid w:val="00344698"/>
    <w:rsid w:val="00353884"/>
    <w:rsid w:val="00354808"/>
    <w:rsid w:val="0035524C"/>
    <w:rsid w:val="0035554B"/>
    <w:rsid w:val="0035684F"/>
    <w:rsid w:val="00356FD5"/>
    <w:rsid w:val="0036058E"/>
    <w:rsid w:val="003630A9"/>
    <w:rsid w:val="00365321"/>
    <w:rsid w:val="00366CE1"/>
    <w:rsid w:val="00373D49"/>
    <w:rsid w:val="003740B7"/>
    <w:rsid w:val="00380399"/>
    <w:rsid w:val="003807EA"/>
    <w:rsid w:val="00380FA5"/>
    <w:rsid w:val="00383746"/>
    <w:rsid w:val="0038509D"/>
    <w:rsid w:val="00385CE2"/>
    <w:rsid w:val="0038614F"/>
    <w:rsid w:val="0038631B"/>
    <w:rsid w:val="003866F5"/>
    <w:rsid w:val="003913FF"/>
    <w:rsid w:val="00392FC3"/>
    <w:rsid w:val="0039326F"/>
    <w:rsid w:val="00394E88"/>
    <w:rsid w:val="00395D66"/>
    <w:rsid w:val="003966F8"/>
    <w:rsid w:val="003968F0"/>
    <w:rsid w:val="003972CA"/>
    <w:rsid w:val="00397813"/>
    <w:rsid w:val="003A0AA6"/>
    <w:rsid w:val="003A10D6"/>
    <w:rsid w:val="003A258D"/>
    <w:rsid w:val="003A2D14"/>
    <w:rsid w:val="003A3D29"/>
    <w:rsid w:val="003A4820"/>
    <w:rsid w:val="003A4C2A"/>
    <w:rsid w:val="003A4DBE"/>
    <w:rsid w:val="003A66C0"/>
    <w:rsid w:val="003B00C7"/>
    <w:rsid w:val="003B08A1"/>
    <w:rsid w:val="003B0957"/>
    <w:rsid w:val="003B2DFB"/>
    <w:rsid w:val="003B3855"/>
    <w:rsid w:val="003B5E89"/>
    <w:rsid w:val="003B7BF6"/>
    <w:rsid w:val="003C110B"/>
    <w:rsid w:val="003C2F3A"/>
    <w:rsid w:val="003C39CF"/>
    <w:rsid w:val="003C67D1"/>
    <w:rsid w:val="003D057E"/>
    <w:rsid w:val="003D0EDF"/>
    <w:rsid w:val="003D13E8"/>
    <w:rsid w:val="003D5C6C"/>
    <w:rsid w:val="003E0832"/>
    <w:rsid w:val="003E14B6"/>
    <w:rsid w:val="003E33A3"/>
    <w:rsid w:val="003E5C20"/>
    <w:rsid w:val="003F111D"/>
    <w:rsid w:val="003F6725"/>
    <w:rsid w:val="00400907"/>
    <w:rsid w:val="004010F9"/>
    <w:rsid w:val="00412A12"/>
    <w:rsid w:val="00412A41"/>
    <w:rsid w:val="00412D12"/>
    <w:rsid w:val="00413CA0"/>
    <w:rsid w:val="00414967"/>
    <w:rsid w:val="0041561D"/>
    <w:rsid w:val="00417DC5"/>
    <w:rsid w:val="00422871"/>
    <w:rsid w:val="004240C6"/>
    <w:rsid w:val="004253C2"/>
    <w:rsid w:val="00430DAC"/>
    <w:rsid w:val="0043114C"/>
    <w:rsid w:val="004327B4"/>
    <w:rsid w:val="00433033"/>
    <w:rsid w:val="004347C1"/>
    <w:rsid w:val="00434AE6"/>
    <w:rsid w:val="00434E57"/>
    <w:rsid w:val="00435209"/>
    <w:rsid w:val="004370AB"/>
    <w:rsid w:val="00440A89"/>
    <w:rsid w:val="004446FE"/>
    <w:rsid w:val="00444C3B"/>
    <w:rsid w:val="00445AEA"/>
    <w:rsid w:val="00445B97"/>
    <w:rsid w:val="00446CA4"/>
    <w:rsid w:val="004515DA"/>
    <w:rsid w:val="0045445D"/>
    <w:rsid w:val="004601A7"/>
    <w:rsid w:val="004676EC"/>
    <w:rsid w:val="00467D47"/>
    <w:rsid w:val="00473213"/>
    <w:rsid w:val="004746E9"/>
    <w:rsid w:val="00474D77"/>
    <w:rsid w:val="00475E5C"/>
    <w:rsid w:val="00477143"/>
    <w:rsid w:val="004847A1"/>
    <w:rsid w:val="00484B26"/>
    <w:rsid w:val="00486CF3"/>
    <w:rsid w:val="00490128"/>
    <w:rsid w:val="0049462A"/>
    <w:rsid w:val="00494672"/>
    <w:rsid w:val="00495CE5"/>
    <w:rsid w:val="0049680F"/>
    <w:rsid w:val="00496E78"/>
    <w:rsid w:val="00497134"/>
    <w:rsid w:val="004A04B8"/>
    <w:rsid w:val="004A4132"/>
    <w:rsid w:val="004A4411"/>
    <w:rsid w:val="004A4BFC"/>
    <w:rsid w:val="004A546B"/>
    <w:rsid w:val="004B0B0E"/>
    <w:rsid w:val="004B2650"/>
    <w:rsid w:val="004B3140"/>
    <w:rsid w:val="004B49C9"/>
    <w:rsid w:val="004C1044"/>
    <w:rsid w:val="004C3B17"/>
    <w:rsid w:val="004C5454"/>
    <w:rsid w:val="004C6E66"/>
    <w:rsid w:val="004C6EB1"/>
    <w:rsid w:val="004C719D"/>
    <w:rsid w:val="004D06CF"/>
    <w:rsid w:val="004D1164"/>
    <w:rsid w:val="004D18B6"/>
    <w:rsid w:val="004D3F6E"/>
    <w:rsid w:val="004D4787"/>
    <w:rsid w:val="004D523B"/>
    <w:rsid w:val="004D5D7F"/>
    <w:rsid w:val="004D69C3"/>
    <w:rsid w:val="004E02AB"/>
    <w:rsid w:val="004E05B8"/>
    <w:rsid w:val="004E0D32"/>
    <w:rsid w:val="004E18B3"/>
    <w:rsid w:val="004E644B"/>
    <w:rsid w:val="004E7FDE"/>
    <w:rsid w:val="004F02F8"/>
    <w:rsid w:val="004F0801"/>
    <w:rsid w:val="004F387E"/>
    <w:rsid w:val="004F38D3"/>
    <w:rsid w:val="004F47C4"/>
    <w:rsid w:val="004F49C2"/>
    <w:rsid w:val="004F4D9F"/>
    <w:rsid w:val="004F540A"/>
    <w:rsid w:val="004F5C64"/>
    <w:rsid w:val="00500D68"/>
    <w:rsid w:val="00501861"/>
    <w:rsid w:val="00505BFD"/>
    <w:rsid w:val="00510A45"/>
    <w:rsid w:val="0051145B"/>
    <w:rsid w:val="0051462C"/>
    <w:rsid w:val="00515B97"/>
    <w:rsid w:val="00517153"/>
    <w:rsid w:val="00517270"/>
    <w:rsid w:val="00520599"/>
    <w:rsid w:val="00523CF1"/>
    <w:rsid w:val="00523D73"/>
    <w:rsid w:val="00525310"/>
    <w:rsid w:val="00525CCC"/>
    <w:rsid w:val="00530055"/>
    <w:rsid w:val="005302D1"/>
    <w:rsid w:val="00530909"/>
    <w:rsid w:val="00530B10"/>
    <w:rsid w:val="00530B24"/>
    <w:rsid w:val="00531BC1"/>
    <w:rsid w:val="00535B9D"/>
    <w:rsid w:val="00537145"/>
    <w:rsid w:val="00537156"/>
    <w:rsid w:val="00547FF4"/>
    <w:rsid w:val="0055083A"/>
    <w:rsid w:val="00550E27"/>
    <w:rsid w:val="00550F1D"/>
    <w:rsid w:val="00554295"/>
    <w:rsid w:val="005618F8"/>
    <w:rsid w:val="0056397D"/>
    <w:rsid w:val="00565D09"/>
    <w:rsid w:val="00567A9B"/>
    <w:rsid w:val="005746F5"/>
    <w:rsid w:val="00575500"/>
    <w:rsid w:val="00575AE6"/>
    <w:rsid w:val="00581A0E"/>
    <w:rsid w:val="00581AAD"/>
    <w:rsid w:val="00581C1B"/>
    <w:rsid w:val="00587E3F"/>
    <w:rsid w:val="00591E61"/>
    <w:rsid w:val="0059255C"/>
    <w:rsid w:val="00592620"/>
    <w:rsid w:val="0059297B"/>
    <w:rsid w:val="00592D0D"/>
    <w:rsid w:val="00595B36"/>
    <w:rsid w:val="005A22B2"/>
    <w:rsid w:val="005A25AD"/>
    <w:rsid w:val="005A5AC6"/>
    <w:rsid w:val="005B5B23"/>
    <w:rsid w:val="005B5D6E"/>
    <w:rsid w:val="005C16B5"/>
    <w:rsid w:val="005C21F3"/>
    <w:rsid w:val="005C672B"/>
    <w:rsid w:val="005C6F68"/>
    <w:rsid w:val="005C774C"/>
    <w:rsid w:val="005C7EDB"/>
    <w:rsid w:val="005D1634"/>
    <w:rsid w:val="005D215A"/>
    <w:rsid w:val="005D2D0C"/>
    <w:rsid w:val="005D3828"/>
    <w:rsid w:val="005D3F88"/>
    <w:rsid w:val="005E39A0"/>
    <w:rsid w:val="005E3BDF"/>
    <w:rsid w:val="005E5092"/>
    <w:rsid w:val="005E5103"/>
    <w:rsid w:val="005F005A"/>
    <w:rsid w:val="005F0142"/>
    <w:rsid w:val="005F141A"/>
    <w:rsid w:val="005F1E49"/>
    <w:rsid w:val="005F4EC1"/>
    <w:rsid w:val="005F5795"/>
    <w:rsid w:val="00601BE5"/>
    <w:rsid w:val="00602A56"/>
    <w:rsid w:val="006033E9"/>
    <w:rsid w:val="0060365E"/>
    <w:rsid w:val="006037F2"/>
    <w:rsid w:val="0060679B"/>
    <w:rsid w:val="00607188"/>
    <w:rsid w:val="00612458"/>
    <w:rsid w:val="006132BD"/>
    <w:rsid w:val="00613731"/>
    <w:rsid w:val="0062045B"/>
    <w:rsid w:val="00625597"/>
    <w:rsid w:val="00626C23"/>
    <w:rsid w:val="00627AFF"/>
    <w:rsid w:val="006300B8"/>
    <w:rsid w:val="006318CC"/>
    <w:rsid w:val="00632F65"/>
    <w:rsid w:val="006332CA"/>
    <w:rsid w:val="0063558A"/>
    <w:rsid w:val="006368CD"/>
    <w:rsid w:val="00636A41"/>
    <w:rsid w:val="00640C0F"/>
    <w:rsid w:val="00643CF1"/>
    <w:rsid w:val="00645537"/>
    <w:rsid w:val="0064674C"/>
    <w:rsid w:val="00654405"/>
    <w:rsid w:val="006544E8"/>
    <w:rsid w:val="00663A4A"/>
    <w:rsid w:val="00665C4C"/>
    <w:rsid w:val="0067195E"/>
    <w:rsid w:val="00673B90"/>
    <w:rsid w:val="00680706"/>
    <w:rsid w:val="0068206C"/>
    <w:rsid w:val="00684AA8"/>
    <w:rsid w:val="00687A13"/>
    <w:rsid w:val="006945FF"/>
    <w:rsid w:val="00694A73"/>
    <w:rsid w:val="00695A87"/>
    <w:rsid w:val="00696A14"/>
    <w:rsid w:val="00696A35"/>
    <w:rsid w:val="006978DE"/>
    <w:rsid w:val="006A0443"/>
    <w:rsid w:val="006A05E8"/>
    <w:rsid w:val="006A0BD2"/>
    <w:rsid w:val="006A4140"/>
    <w:rsid w:val="006A4872"/>
    <w:rsid w:val="006A4CAE"/>
    <w:rsid w:val="006B1B11"/>
    <w:rsid w:val="006B36B9"/>
    <w:rsid w:val="006B3D34"/>
    <w:rsid w:val="006B68A6"/>
    <w:rsid w:val="006B72B9"/>
    <w:rsid w:val="006B7CC1"/>
    <w:rsid w:val="006C0A1F"/>
    <w:rsid w:val="006C256E"/>
    <w:rsid w:val="006C2DFD"/>
    <w:rsid w:val="006C46E2"/>
    <w:rsid w:val="006D0ACD"/>
    <w:rsid w:val="006D56BC"/>
    <w:rsid w:val="006D72E8"/>
    <w:rsid w:val="006D7339"/>
    <w:rsid w:val="006E0150"/>
    <w:rsid w:val="006E1A31"/>
    <w:rsid w:val="006E27CD"/>
    <w:rsid w:val="006E3404"/>
    <w:rsid w:val="006E3DFC"/>
    <w:rsid w:val="006E494C"/>
    <w:rsid w:val="006E5420"/>
    <w:rsid w:val="006E5FDE"/>
    <w:rsid w:val="006E7F95"/>
    <w:rsid w:val="006F0E28"/>
    <w:rsid w:val="006F0FD9"/>
    <w:rsid w:val="006F189A"/>
    <w:rsid w:val="006F269E"/>
    <w:rsid w:val="006F611B"/>
    <w:rsid w:val="006F67AD"/>
    <w:rsid w:val="006F68E4"/>
    <w:rsid w:val="007025B3"/>
    <w:rsid w:val="007050C4"/>
    <w:rsid w:val="007057B9"/>
    <w:rsid w:val="00710C02"/>
    <w:rsid w:val="00710CDE"/>
    <w:rsid w:val="00712F7B"/>
    <w:rsid w:val="0071618E"/>
    <w:rsid w:val="007169C3"/>
    <w:rsid w:val="007213A1"/>
    <w:rsid w:val="0072222B"/>
    <w:rsid w:val="00722587"/>
    <w:rsid w:val="00722B30"/>
    <w:rsid w:val="00722DFC"/>
    <w:rsid w:val="0072563D"/>
    <w:rsid w:val="00726149"/>
    <w:rsid w:val="00727C47"/>
    <w:rsid w:val="00733274"/>
    <w:rsid w:val="00733D0E"/>
    <w:rsid w:val="007346DA"/>
    <w:rsid w:val="00740D3E"/>
    <w:rsid w:val="00740D7D"/>
    <w:rsid w:val="0074157A"/>
    <w:rsid w:val="007478B8"/>
    <w:rsid w:val="007479D5"/>
    <w:rsid w:val="00754F18"/>
    <w:rsid w:val="00756BCB"/>
    <w:rsid w:val="00760B01"/>
    <w:rsid w:val="00763C6A"/>
    <w:rsid w:val="007658C6"/>
    <w:rsid w:val="007665F1"/>
    <w:rsid w:val="007701BD"/>
    <w:rsid w:val="007736B0"/>
    <w:rsid w:val="00773FE8"/>
    <w:rsid w:val="007740F1"/>
    <w:rsid w:val="0077568A"/>
    <w:rsid w:val="00775E0C"/>
    <w:rsid w:val="00787A51"/>
    <w:rsid w:val="00787A77"/>
    <w:rsid w:val="00792126"/>
    <w:rsid w:val="00792E02"/>
    <w:rsid w:val="007933A0"/>
    <w:rsid w:val="0079577B"/>
    <w:rsid w:val="00797887"/>
    <w:rsid w:val="007A096E"/>
    <w:rsid w:val="007A10AF"/>
    <w:rsid w:val="007A293B"/>
    <w:rsid w:val="007A4E48"/>
    <w:rsid w:val="007B030A"/>
    <w:rsid w:val="007B11FD"/>
    <w:rsid w:val="007B17CB"/>
    <w:rsid w:val="007B2DB2"/>
    <w:rsid w:val="007B4C0E"/>
    <w:rsid w:val="007B5C7C"/>
    <w:rsid w:val="007C02D4"/>
    <w:rsid w:val="007C1991"/>
    <w:rsid w:val="007C3A3E"/>
    <w:rsid w:val="007C454B"/>
    <w:rsid w:val="007C4907"/>
    <w:rsid w:val="007C67B4"/>
    <w:rsid w:val="007C74CD"/>
    <w:rsid w:val="007D144D"/>
    <w:rsid w:val="007D532A"/>
    <w:rsid w:val="007D5DCA"/>
    <w:rsid w:val="007D65A0"/>
    <w:rsid w:val="007D79A0"/>
    <w:rsid w:val="007D7FD7"/>
    <w:rsid w:val="007E302B"/>
    <w:rsid w:val="007E3F02"/>
    <w:rsid w:val="007E54BE"/>
    <w:rsid w:val="007E75C8"/>
    <w:rsid w:val="007E7F2C"/>
    <w:rsid w:val="007F02B4"/>
    <w:rsid w:val="007F0660"/>
    <w:rsid w:val="007F13C9"/>
    <w:rsid w:val="007F3985"/>
    <w:rsid w:val="007F3D22"/>
    <w:rsid w:val="007F45AD"/>
    <w:rsid w:val="007F7945"/>
    <w:rsid w:val="007F7FBE"/>
    <w:rsid w:val="00800200"/>
    <w:rsid w:val="00800408"/>
    <w:rsid w:val="0080053B"/>
    <w:rsid w:val="0080114C"/>
    <w:rsid w:val="00803A95"/>
    <w:rsid w:val="00814AF6"/>
    <w:rsid w:val="008158BA"/>
    <w:rsid w:val="00820D43"/>
    <w:rsid w:val="008227F6"/>
    <w:rsid w:val="00823273"/>
    <w:rsid w:val="00830707"/>
    <w:rsid w:val="00830BF3"/>
    <w:rsid w:val="00832CA7"/>
    <w:rsid w:val="00834585"/>
    <w:rsid w:val="00836150"/>
    <w:rsid w:val="0084115F"/>
    <w:rsid w:val="00841B3C"/>
    <w:rsid w:val="00844D88"/>
    <w:rsid w:val="00846D3B"/>
    <w:rsid w:val="00847AC7"/>
    <w:rsid w:val="00847B2A"/>
    <w:rsid w:val="008510FB"/>
    <w:rsid w:val="008543B6"/>
    <w:rsid w:val="0085456E"/>
    <w:rsid w:val="008547B7"/>
    <w:rsid w:val="00854F51"/>
    <w:rsid w:val="00857549"/>
    <w:rsid w:val="00861CEC"/>
    <w:rsid w:val="00862FE4"/>
    <w:rsid w:val="008640AC"/>
    <w:rsid w:val="008659D6"/>
    <w:rsid w:val="00866596"/>
    <w:rsid w:val="00866CCF"/>
    <w:rsid w:val="008674D5"/>
    <w:rsid w:val="00867FF1"/>
    <w:rsid w:val="00874371"/>
    <w:rsid w:val="00884E82"/>
    <w:rsid w:val="00887C38"/>
    <w:rsid w:val="00892124"/>
    <w:rsid w:val="00894290"/>
    <w:rsid w:val="00894E37"/>
    <w:rsid w:val="0089609A"/>
    <w:rsid w:val="00896602"/>
    <w:rsid w:val="00897519"/>
    <w:rsid w:val="008A16A8"/>
    <w:rsid w:val="008A21FE"/>
    <w:rsid w:val="008A2AE4"/>
    <w:rsid w:val="008A2EDD"/>
    <w:rsid w:val="008A6819"/>
    <w:rsid w:val="008A7D71"/>
    <w:rsid w:val="008B039A"/>
    <w:rsid w:val="008B1BF2"/>
    <w:rsid w:val="008B271B"/>
    <w:rsid w:val="008B40DA"/>
    <w:rsid w:val="008B652A"/>
    <w:rsid w:val="008C11C1"/>
    <w:rsid w:val="008C171C"/>
    <w:rsid w:val="008D2391"/>
    <w:rsid w:val="008D31DA"/>
    <w:rsid w:val="008E075D"/>
    <w:rsid w:val="008E07FB"/>
    <w:rsid w:val="008E0C8B"/>
    <w:rsid w:val="008E32B8"/>
    <w:rsid w:val="008F0641"/>
    <w:rsid w:val="008F0694"/>
    <w:rsid w:val="008F0902"/>
    <w:rsid w:val="008F0D0A"/>
    <w:rsid w:val="008F12BA"/>
    <w:rsid w:val="008F3CB5"/>
    <w:rsid w:val="008F4C79"/>
    <w:rsid w:val="008F5DD9"/>
    <w:rsid w:val="009006CB"/>
    <w:rsid w:val="00902780"/>
    <w:rsid w:val="00903BC1"/>
    <w:rsid w:val="00905F73"/>
    <w:rsid w:val="0091144B"/>
    <w:rsid w:val="0091211E"/>
    <w:rsid w:val="00912B3D"/>
    <w:rsid w:val="0091338B"/>
    <w:rsid w:val="00913739"/>
    <w:rsid w:val="00914A4F"/>
    <w:rsid w:val="0091774D"/>
    <w:rsid w:val="009202B4"/>
    <w:rsid w:val="00920A7B"/>
    <w:rsid w:val="00922851"/>
    <w:rsid w:val="00923515"/>
    <w:rsid w:val="00923A4A"/>
    <w:rsid w:val="00925E26"/>
    <w:rsid w:val="009267E9"/>
    <w:rsid w:val="00930299"/>
    <w:rsid w:val="0093069D"/>
    <w:rsid w:val="00930D5C"/>
    <w:rsid w:val="00935570"/>
    <w:rsid w:val="0093788E"/>
    <w:rsid w:val="00946354"/>
    <w:rsid w:val="00951922"/>
    <w:rsid w:val="00952D27"/>
    <w:rsid w:val="00955622"/>
    <w:rsid w:val="00961B33"/>
    <w:rsid w:val="0096378B"/>
    <w:rsid w:val="00965032"/>
    <w:rsid w:val="00965075"/>
    <w:rsid w:val="00970375"/>
    <w:rsid w:val="00970745"/>
    <w:rsid w:val="00973452"/>
    <w:rsid w:val="009743FD"/>
    <w:rsid w:val="00975F54"/>
    <w:rsid w:val="00976A39"/>
    <w:rsid w:val="009810DF"/>
    <w:rsid w:val="00982FA4"/>
    <w:rsid w:val="00983081"/>
    <w:rsid w:val="009855D5"/>
    <w:rsid w:val="00990A45"/>
    <w:rsid w:val="009911EA"/>
    <w:rsid w:val="0099135A"/>
    <w:rsid w:val="0099433F"/>
    <w:rsid w:val="009950D4"/>
    <w:rsid w:val="0099574D"/>
    <w:rsid w:val="009A73F8"/>
    <w:rsid w:val="009B3A34"/>
    <w:rsid w:val="009B5BAB"/>
    <w:rsid w:val="009B7632"/>
    <w:rsid w:val="009B78BF"/>
    <w:rsid w:val="009C17E2"/>
    <w:rsid w:val="009C2CB2"/>
    <w:rsid w:val="009C3353"/>
    <w:rsid w:val="009C3AAC"/>
    <w:rsid w:val="009C485F"/>
    <w:rsid w:val="009C4D7A"/>
    <w:rsid w:val="009C4E56"/>
    <w:rsid w:val="009C62B9"/>
    <w:rsid w:val="009C6303"/>
    <w:rsid w:val="009C63C9"/>
    <w:rsid w:val="009C7DEC"/>
    <w:rsid w:val="009D06B0"/>
    <w:rsid w:val="009D1BAB"/>
    <w:rsid w:val="009D4419"/>
    <w:rsid w:val="009E0C1B"/>
    <w:rsid w:val="009E1C77"/>
    <w:rsid w:val="009E5C1F"/>
    <w:rsid w:val="009E602E"/>
    <w:rsid w:val="009F35C0"/>
    <w:rsid w:val="009F36AE"/>
    <w:rsid w:val="009F38C9"/>
    <w:rsid w:val="009F5309"/>
    <w:rsid w:val="00A0071E"/>
    <w:rsid w:val="00A012DB"/>
    <w:rsid w:val="00A015B3"/>
    <w:rsid w:val="00A01CB0"/>
    <w:rsid w:val="00A02AF4"/>
    <w:rsid w:val="00A10DB6"/>
    <w:rsid w:val="00A111EB"/>
    <w:rsid w:val="00A12C18"/>
    <w:rsid w:val="00A13458"/>
    <w:rsid w:val="00A14900"/>
    <w:rsid w:val="00A149E2"/>
    <w:rsid w:val="00A169CE"/>
    <w:rsid w:val="00A16EF2"/>
    <w:rsid w:val="00A177BC"/>
    <w:rsid w:val="00A20048"/>
    <w:rsid w:val="00A20B3C"/>
    <w:rsid w:val="00A23C3A"/>
    <w:rsid w:val="00A35FA7"/>
    <w:rsid w:val="00A36950"/>
    <w:rsid w:val="00A37446"/>
    <w:rsid w:val="00A37A07"/>
    <w:rsid w:val="00A41F5B"/>
    <w:rsid w:val="00A45E5E"/>
    <w:rsid w:val="00A46072"/>
    <w:rsid w:val="00A467B4"/>
    <w:rsid w:val="00A47489"/>
    <w:rsid w:val="00A50D41"/>
    <w:rsid w:val="00A526AF"/>
    <w:rsid w:val="00A53002"/>
    <w:rsid w:val="00A60EFB"/>
    <w:rsid w:val="00A62A63"/>
    <w:rsid w:val="00A63668"/>
    <w:rsid w:val="00A63748"/>
    <w:rsid w:val="00A649BA"/>
    <w:rsid w:val="00A649F5"/>
    <w:rsid w:val="00A65268"/>
    <w:rsid w:val="00A70087"/>
    <w:rsid w:val="00A7087B"/>
    <w:rsid w:val="00A71C0A"/>
    <w:rsid w:val="00A72F73"/>
    <w:rsid w:val="00A74BA4"/>
    <w:rsid w:val="00A7698D"/>
    <w:rsid w:val="00A76AF1"/>
    <w:rsid w:val="00A779BF"/>
    <w:rsid w:val="00A811E5"/>
    <w:rsid w:val="00A812EE"/>
    <w:rsid w:val="00A81AE6"/>
    <w:rsid w:val="00A8663D"/>
    <w:rsid w:val="00A90835"/>
    <w:rsid w:val="00A93DCA"/>
    <w:rsid w:val="00A958FC"/>
    <w:rsid w:val="00AA0E4C"/>
    <w:rsid w:val="00AA2FA5"/>
    <w:rsid w:val="00AB1FCC"/>
    <w:rsid w:val="00AB319C"/>
    <w:rsid w:val="00AB31DD"/>
    <w:rsid w:val="00AC0445"/>
    <w:rsid w:val="00AC33C0"/>
    <w:rsid w:val="00AC44C1"/>
    <w:rsid w:val="00AC5644"/>
    <w:rsid w:val="00AD093A"/>
    <w:rsid w:val="00AD28E4"/>
    <w:rsid w:val="00AD4718"/>
    <w:rsid w:val="00AD4A66"/>
    <w:rsid w:val="00AD4F4D"/>
    <w:rsid w:val="00AD5371"/>
    <w:rsid w:val="00AD7CA0"/>
    <w:rsid w:val="00AE0E5F"/>
    <w:rsid w:val="00AE5469"/>
    <w:rsid w:val="00AE5868"/>
    <w:rsid w:val="00AE5B49"/>
    <w:rsid w:val="00AE5FA8"/>
    <w:rsid w:val="00AE63E2"/>
    <w:rsid w:val="00AE6AD5"/>
    <w:rsid w:val="00AF0A89"/>
    <w:rsid w:val="00AF1270"/>
    <w:rsid w:val="00AF2E6E"/>
    <w:rsid w:val="00B00C62"/>
    <w:rsid w:val="00B039EA"/>
    <w:rsid w:val="00B05197"/>
    <w:rsid w:val="00B119FC"/>
    <w:rsid w:val="00B15D81"/>
    <w:rsid w:val="00B16404"/>
    <w:rsid w:val="00B1656E"/>
    <w:rsid w:val="00B16A25"/>
    <w:rsid w:val="00B178FC"/>
    <w:rsid w:val="00B21FC4"/>
    <w:rsid w:val="00B24684"/>
    <w:rsid w:val="00B24DDE"/>
    <w:rsid w:val="00B277E4"/>
    <w:rsid w:val="00B347A2"/>
    <w:rsid w:val="00B34B7E"/>
    <w:rsid w:val="00B37CCA"/>
    <w:rsid w:val="00B37F92"/>
    <w:rsid w:val="00B37FBB"/>
    <w:rsid w:val="00B448CE"/>
    <w:rsid w:val="00B4556D"/>
    <w:rsid w:val="00B46855"/>
    <w:rsid w:val="00B46AE6"/>
    <w:rsid w:val="00B47F03"/>
    <w:rsid w:val="00B56222"/>
    <w:rsid w:val="00B61FDF"/>
    <w:rsid w:val="00B63D89"/>
    <w:rsid w:val="00B65415"/>
    <w:rsid w:val="00B67112"/>
    <w:rsid w:val="00B70A31"/>
    <w:rsid w:val="00B719B5"/>
    <w:rsid w:val="00B726C0"/>
    <w:rsid w:val="00B7341D"/>
    <w:rsid w:val="00B73888"/>
    <w:rsid w:val="00B73C57"/>
    <w:rsid w:val="00B73ECC"/>
    <w:rsid w:val="00B817E9"/>
    <w:rsid w:val="00B85D7F"/>
    <w:rsid w:val="00B93AE2"/>
    <w:rsid w:val="00B9595B"/>
    <w:rsid w:val="00B97755"/>
    <w:rsid w:val="00B97D3D"/>
    <w:rsid w:val="00BA0399"/>
    <w:rsid w:val="00BA1DEE"/>
    <w:rsid w:val="00BA4B9B"/>
    <w:rsid w:val="00BA4FE3"/>
    <w:rsid w:val="00BA62E7"/>
    <w:rsid w:val="00BB37FB"/>
    <w:rsid w:val="00BB5390"/>
    <w:rsid w:val="00BB5416"/>
    <w:rsid w:val="00BB7ECB"/>
    <w:rsid w:val="00BC0AA1"/>
    <w:rsid w:val="00BC28BF"/>
    <w:rsid w:val="00BC2A4F"/>
    <w:rsid w:val="00BC2B73"/>
    <w:rsid w:val="00BC341A"/>
    <w:rsid w:val="00BC6AC1"/>
    <w:rsid w:val="00BC755A"/>
    <w:rsid w:val="00BD1705"/>
    <w:rsid w:val="00BD21EC"/>
    <w:rsid w:val="00BD2AD0"/>
    <w:rsid w:val="00BD2BBD"/>
    <w:rsid w:val="00BD54D2"/>
    <w:rsid w:val="00BD7061"/>
    <w:rsid w:val="00BE02E9"/>
    <w:rsid w:val="00BE0629"/>
    <w:rsid w:val="00BE371B"/>
    <w:rsid w:val="00BE4F53"/>
    <w:rsid w:val="00BF4B33"/>
    <w:rsid w:val="00BF58A4"/>
    <w:rsid w:val="00BF7D92"/>
    <w:rsid w:val="00C03974"/>
    <w:rsid w:val="00C046A7"/>
    <w:rsid w:val="00C07829"/>
    <w:rsid w:val="00C1274D"/>
    <w:rsid w:val="00C13514"/>
    <w:rsid w:val="00C16A7B"/>
    <w:rsid w:val="00C20079"/>
    <w:rsid w:val="00C21A5A"/>
    <w:rsid w:val="00C229EA"/>
    <w:rsid w:val="00C24899"/>
    <w:rsid w:val="00C2658E"/>
    <w:rsid w:val="00C27ECB"/>
    <w:rsid w:val="00C33F8F"/>
    <w:rsid w:val="00C34624"/>
    <w:rsid w:val="00C3723E"/>
    <w:rsid w:val="00C43289"/>
    <w:rsid w:val="00C43591"/>
    <w:rsid w:val="00C46A54"/>
    <w:rsid w:val="00C5035F"/>
    <w:rsid w:val="00C50AA6"/>
    <w:rsid w:val="00C52384"/>
    <w:rsid w:val="00C534BD"/>
    <w:rsid w:val="00C53960"/>
    <w:rsid w:val="00C541EF"/>
    <w:rsid w:val="00C60915"/>
    <w:rsid w:val="00C61BC8"/>
    <w:rsid w:val="00C6266E"/>
    <w:rsid w:val="00C6443C"/>
    <w:rsid w:val="00C65D83"/>
    <w:rsid w:val="00C675FC"/>
    <w:rsid w:val="00C71447"/>
    <w:rsid w:val="00C718FB"/>
    <w:rsid w:val="00C764A2"/>
    <w:rsid w:val="00C80FF8"/>
    <w:rsid w:val="00C83516"/>
    <w:rsid w:val="00C85B7B"/>
    <w:rsid w:val="00C85DF5"/>
    <w:rsid w:val="00C86929"/>
    <w:rsid w:val="00C878B1"/>
    <w:rsid w:val="00C902B3"/>
    <w:rsid w:val="00C903A2"/>
    <w:rsid w:val="00C9084E"/>
    <w:rsid w:val="00C957D2"/>
    <w:rsid w:val="00C9639B"/>
    <w:rsid w:val="00C9790A"/>
    <w:rsid w:val="00CA106E"/>
    <w:rsid w:val="00CA2090"/>
    <w:rsid w:val="00CA225E"/>
    <w:rsid w:val="00CA258D"/>
    <w:rsid w:val="00CA516C"/>
    <w:rsid w:val="00CB0D81"/>
    <w:rsid w:val="00CB0FC2"/>
    <w:rsid w:val="00CB2113"/>
    <w:rsid w:val="00CB22D3"/>
    <w:rsid w:val="00CB3F18"/>
    <w:rsid w:val="00CB535B"/>
    <w:rsid w:val="00CB6EA2"/>
    <w:rsid w:val="00CB7B2A"/>
    <w:rsid w:val="00CB7B4C"/>
    <w:rsid w:val="00CC342B"/>
    <w:rsid w:val="00CC4E99"/>
    <w:rsid w:val="00CD0423"/>
    <w:rsid w:val="00CD137D"/>
    <w:rsid w:val="00CD37F0"/>
    <w:rsid w:val="00CD41A0"/>
    <w:rsid w:val="00CD7628"/>
    <w:rsid w:val="00CD78E9"/>
    <w:rsid w:val="00CE0226"/>
    <w:rsid w:val="00CE2729"/>
    <w:rsid w:val="00CE3778"/>
    <w:rsid w:val="00CE5FA3"/>
    <w:rsid w:val="00CE678D"/>
    <w:rsid w:val="00CE68E7"/>
    <w:rsid w:val="00CE7671"/>
    <w:rsid w:val="00CF2C94"/>
    <w:rsid w:val="00CF3560"/>
    <w:rsid w:val="00CF48AD"/>
    <w:rsid w:val="00CF6668"/>
    <w:rsid w:val="00CF7045"/>
    <w:rsid w:val="00D04C87"/>
    <w:rsid w:val="00D05683"/>
    <w:rsid w:val="00D11605"/>
    <w:rsid w:val="00D121A4"/>
    <w:rsid w:val="00D1610E"/>
    <w:rsid w:val="00D16665"/>
    <w:rsid w:val="00D204C0"/>
    <w:rsid w:val="00D23D99"/>
    <w:rsid w:val="00D23FED"/>
    <w:rsid w:val="00D26825"/>
    <w:rsid w:val="00D27CB0"/>
    <w:rsid w:val="00D31FC5"/>
    <w:rsid w:val="00D33607"/>
    <w:rsid w:val="00D3390B"/>
    <w:rsid w:val="00D340B7"/>
    <w:rsid w:val="00D35254"/>
    <w:rsid w:val="00D3702A"/>
    <w:rsid w:val="00D400CB"/>
    <w:rsid w:val="00D407AB"/>
    <w:rsid w:val="00D42C8A"/>
    <w:rsid w:val="00D47BDF"/>
    <w:rsid w:val="00D507B3"/>
    <w:rsid w:val="00D51E39"/>
    <w:rsid w:val="00D51E69"/>
    <w:rsid w:val="00D54897"/>
    <w:rsid w:val="00D604D6"/>
    <w:rsid w:val="00D6309C"/>
    <w:rsid w:val="00D64754"/>
    <w:rsid w:val="00D658AB"/>
    <w:rsid w:val="00D66233"/>
    <w:rsid w:val="00D66416"/>
    <w:rsid w:val="00D6764B"/>
    <w:rsid w:val="00D67F02"/>
    <w:rsid w:val="00D7073C"/>
    <w:rsid w:val="00D71A59"/>
    <w:rsid w:val="00D721F3"/>
    <w:rsid w:val="00D7241F"/>
    <w:rsid w:val="00D7288A"/>
    <w:rsid w:val="00D73FDE"/>
    <w:rsid w:val="00D7675D"/>
    <w:rsid w:val="00D80578"/>
    <w:rsid w:val="00D8066F"/>
    <w:rsid w:val="00D813D4"/>
    <w:rsid w:val="00D83F8B"/>
    <w:rsid w:val="00D84A66"/>
    <w:rsid w:val="00D85BFA"/>
    <w:rsid w:val="00D875D0"/>
    <w:rsid w:val="00D9054E"/>
    <w:rsid w:val="00D91D8A"/>
    <w:rsid w:val="00D91DEE"/>
    <w:rsid w:val="00D930DA"/>
    <w:rsid w:val="00D93E1A"/>
    <w:rsid w:val="00D93EC7"/>
    <w:rsid w:val="00D9571F"/>
    <w:rsid w:val="00D959E2"/>
    <w:rsid w:val="00D96A5E"/>
    <w:rsid w:val="00D97EB9"/>
    <w:rsid w:val="00DA120A"/>
    <w:rsid w:val="00DA2BCE"/>
    <w:rsid w:val="00DA7C1B"/>
    <w:rsid w:val="00DB2282"/>
    <w:rsid w:val="00DB2311"/>
    <w:rsid w:val="00DB70AE"/>
    <w:rsid w:val="00DC05DB"/>
    <w:rsid w:val="00DC1EEC"/>
    <w:rsid w:val="00DC2782"/>
    <w:rsid w:val="00DC5339"/>
    <w:rsid w:val="00DC7244"/>
    <w:rsid w:val="00DC7ED4"/>
    <w:rsid w:val="00DD08AC"/>
    <w:rsid w:val="00DD0BA8"/>
    <w:rsid w:val="00DD1F6B"/>
    <w:rsid w:val="00DD2048"/>
    <w:rsid w:val="00DD2356"/>
    <w:rsid w:val="00DD430D"/>
    <w:rsid w:val="00DD614B"/>
    <w:rsid w:val="00DD72D7"/>
    <w:rsid w:val="00DE04C7"/>
    <w:rsid w:val="00DE1B73"/>
    <w:rsid w:val="00DE2381"/>
    <w:rsid w:val="00DE24FC"/>
    <w:rsid w:val="00DE257A"/>
    <w:rsid w:val="00DE47EB"/>
    <w:rsid w:val="00DE6579"/>
    <w:rsid w:val="00DE667D"/>
    <w:rsid w:val="00DE70C0"/>
    <w:rsid w:val="00DF1A2F"/>
    <w:rsid w:val="00DF2EE8"/>
    <w:rsid w:val="00DF3455"/>
    <w:rsid w:val="00DF41AE"/>
    <w:rsid w:val="00DF4DA3"/>
    <w:rsid w:val="00DF5361"/>
    <w:rsid w:val="00DF5F54"/>
    <w:rsid w:val="00DF6098"/>
    <w:rsid w:val="00E00845"/>
    <w:rsid w:val="00E07DB0"/>
    <w:rsid w:val="00E10ABB"/>
    <w:rsid w:val="00E11AB5"/>
    <w:rsid w:val="00E11FF7"/>
    <w:rsid w:val="00E13ACB"/>
    <w:rsid w:val="00E14623"/>
    <w:rsid w:val="00E146DF"/>
    <w:rsid w:val="00E15E19"/>
    <w:rsid w:val="00E1730E"/>
    <w:rsid w:val="00E2196C"/>
    <w:rsid w:val="00E21BA0"/>
    <w:rsid w:val="00E21D03"/>
    <w:rsid w:val="00E24F8D"/>
    <w:rsid w:val="00E25D33"/>
    <w:rsid w:val="00E26874"/>
    <w:rsid w:val="00E30D96"/>
    <w:rsid w:val="00E318E8"/>
    <w:rsid w:val="00E3350C"/>
    <w:rsid w:val="00E366B2"/>
    <w:rsid w:val="00E37068"/>
    <w:rsid w:val="00E4109F"/>
    <w:rsid w:val="00E41B5E"/>
    <w:rsid w:val="00E44CF6"/>
    <w:rsid w:val="00E46539"/>
    <w:rsid w:val="00E47762"/>
    <w:rsid w:val="00E507DF"/>
    <w:rsid w:val="00E52D48"/>
    <w:rsid w:val="00E55440"/>
    <w:rsid w:val="00E57182"/>
    <w:rsid w:val="00E60500"/>
    <w:rsid w:val="00E61080"/>
    <w:rsid w:val="00E649E1"/>
    <w:rsid w:val="00E65F61"/>
    <w:rsid w:val="00E66D6D"/>
    <w:rsid w:val="00E70E31"/>
    <w:rsid w:val="00E73822"/>
    <w:rsid w:val="00E8316A"/>
    <w:rsid w:val="00E83D99"/>
    <w:rsid w:val="00E84FE6"/>
    <w:rsid w:val="00E863E2"/>
    <w:rsid w:val="00E86CB9"/>
    <w:rsid w:val="00E879E2"/>
    <w:rsid w:val="00E90AAD"/>
    <w:rsid w:val="00E90E98"/>
    <w:rsid w:val="00E91B74"/>
    <w:rsid w:val="00E92BE9"/>
    <w:rsid w:val="00E93BD5"/>
    <w:rsid w:val="00E95C14"/>
    <w:rsid w:val="00E95E0A"/>
    <w:rsid w:val="00E9696A"/>
    <w:rsid w:val="00EA09B4"/>
    <w:rsid w:val="00EA1F98"/>
    <w:rsid w:val="00EA24C1"/>
    <w:rsid w:val="00EA38F6"/>
    <w:rsid w:val="00EA3FC6"/>
    <w:rsid w:val="00EB05E9"/>
    <w:rsid w:val="00EB0F25"/>
    <w:rsid w:val="00EB135A"/>
    <w:rsid w:val="00EB1A1A"/>
    <w:rsid w:val="00EB6E5B"/>
    <w:rsid w:val="00EB7123"/>
    <w:rsid w:val="00EB7A06"/>
    <w:rsid w:val="00EC015C"/>
    <w:rsid w:val="00EC100A"/>
    <w:rsid w:val="00EC2BE4"/>
    <w:rsid w:val="00EC5747"/>
    <w:rsid w:val="00EC5935"/>
    <w:rsid w:val="00EC7A99"/>
    <w:rsid w:val="00ED198C"/>
    <w:rsid w:val="00ED1E89"/>
    <w:rsid w:val="00ED34F5"/>
    <w:rsid w:val="00ED3BA9"/>
    <w:rsid w:val="00ED48AC"/>
    <w:rsid w:val="00ED65A5"/>
    <w:rsid w:val="00ED7664"/>
    <w:rsid w:val="00ED79A7"/>
    <w:rsid w:val="00EE0921"/>
    <w:rsid w:val="00EE38A1"/>
    <w:rsid w:val="00EE3B18"/>
    <w:rsid w:val="00EE4CD6"/>
    <w:rsid w:val="00EE5B3A"/>
    <w:rsid w:val="00EE6118"/>
    <w:rsid w:val="00EE794B"/>
    <w:rsid w:val="00EE7E86"/>
    <w:rsid w:val="00EF13BE"/>
    <w:rsid w:val="00EF1637"/>
    <w:rsid w:val="00EF1E6F"/>
    <w:rsid w:val="00EF535F"/>
    <w:rsid w:val="00F01657"/>
    <w:rsid w:val="00F02D28"/>
    <w:rsid w:val="00F0308A"/>
    <w:rsid w:val="00F05168"/>
    <w:rsid w:val="00F05BCC"/>
    <w:rsid w:val="00F05F6E"/>
    <w:rsid w:val="00F06263"/>
    <w:rsid w:val="00F10C6B"/>
    <w:rsid w:val="00F1354D"/>
    <w:rsid w:val="00F13598"/>
    <w:rsid w:val="00F13C8A"/>
    <w:rsid w:val="00F14286"/>
    <w:rsid w:val="00F17519"/>
    <w:rsid w:val="00F21928"/>
    <w:rsid w:val="00F22DD0"/>
    <w:rsid w:val="00F23010"/>
    <w:rsid w:val="00F260A9"/>
    <w:rsid w:val="00F26350"/>
    <w:rsid w:val="00F27AB1"/>
    <w:rsid w:val="00F30FEA"/>
    <w:rsid w:val="00F3167B"/>
    <w:rsid w:val="00F31EF2"/>
    <w:rsid w:val="00F32C43"/>
    <w:rsid w:val="00F337F5"/>
    <w:rsid w:val="00F33E54"/>
    <w:rsid w:val="00F3695F"/>
    <w:rsid w:val="00F3760C"/>
    <w:rsid w:val="00F401CD"/>
    <w:rsid w:val="00F40F65"/>
    <w:rsid w:val="00F43EEE"/>
    <w:rsid w:val="00F45963"/>
    <w:rsid w:val="00F470EE"/>
    <w:rsid w:val="00F5095F"/>
    <w:rsid w:val="00F52BD7"/>
    <w:rsid w:val="00F532B8"/>
    <w:rsid w:val="00F552A9"/>
    <w:rsid w:val="00F61F81"/>
    <w:rsid w:val="00F62522"/>
    <w:rsid w:val="00F63538"/>
    <w:rsid w:val="00F662C0"/>
    <w:rsid w:val="00F66B11"/>
    <w:rsid w:val="00F71AA8"/>
    <w:rsid w:val="00F75162"/>
    <w:rsid w:val="00F76107"/>
    <w:rsid w:val="00F82AAF"/>
    <w:rsid w:val="00F834FF"/>
    <w:rsid w:val="00F84F51"/>
    <w:rsid w:val="00F867EA"/>
    <w:rsid w:val="00F9256E"/>
    <w:rsid w:val="00F961A4"/>
    <w:rsid w:val="00F96736"/>
    <w:rsid w:val="00F978CA"/>
    <w:rsid w:val="00F97D7D"/>
    <w:rsid w:val="00FA126F"/>
    <w:rsid w:val="00FA15DF"/>
    <w:rsid w:val="00FA15E4"/>
    <w:rsid w:val="00FA2259"/>
    <w:rsid w:val="00FA263E"/>
    <w:rsid w:val="00FA4562"/>
    <w:rsid w:val="00FA7476"/>
    <w:rsid w:val="00FB028F"/>
    <w:rsid w:val="00FB10DF"/>
    <w:rsid w:val="00FB266B"/>
    <w:rsid w:val="00FB4497"/>
    <w:rsid w:val="00FB488F"/>
    <w:rsid w:val="00FB524D"/>
    <w:rsid w:val="00FC47C1"/>
    <w:rsid w:val="00FD0229"/>
    <w:rsid w:val="00FD3094"/>
    <w:rsid w:val="00FD618F"/>
    <w:rsid w:val="00FD7C39"/>
    <w:rsid w:val="00FE19A7"/>
    <w:rsid w:val="00FE5857"/>
    <w:rsid w:val="00FE5BC8"/>
    <w:rsid w:val="00FE7C83"/>
    <w:rsid w:val="00FF1046"/>
    <w:rsid w:val="00FF632C"/>
    <w:rsid w:val="00FF644E"/>
    <w:rsid w:val="00FF657E"/>
    <w:rsid w:val="00FF76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155D29B6"/>
  <w15:docId w15:val="{8E6D72C6-06E2-420D-8638-53E90BE805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507B3"/>
    <w:pPr>
      <w:spacing w:after="200" w:line="276" w:lineRule="auto"/>
    </w:pPr>
    <w:rPr>
      <w:rFonts w:ascii="Calibri" w:eastAsia="Calibri" w:hAnsi="Calibri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3B08A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710C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Ttulo4">
    <w:name w:val="heading 4"/>
    <w:basedOn w:val="Normal"/>
    <w:next w:val="Normal"/>
    <w:link w:val="Ttulo4Char"/>
    <w:qFormat/>
    <w:rsid w:val="00D507B3"/>
    <w:pPr>
      <w:keepNext/>
      <w:spacing w:after="0" w:line="240" w:lineRule="auto"/>
      <w:jc w:val="right"/>
      <w:outlineLvl w:val="3"/>
    </w:pPr>
    <w:rPr>
      <w:rFonts w:ascii="Tahoma" w:eastAsia="Times New Roman" w:hAnsi="Tahoma"/>
      <w:b/>
      <w:bCs/>
      <w:i/>
      <w:iCs/>
      <w:sz w:val="28"/>
      <w:szCs w:val="24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nhideWhenUsed/>
    <w:rsid w:val="00D50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D507B3"/>
  </w:style>
  <w:style w:type="paragraph" w:styleId="Rodap">
    <w:name w:val="footer"/>
    <w:basedOn w:val="Normal"/>
    <w:link w:val="RodapChar"/>
    <w:uiPriority w:val="99"/>
    <w:unhideWhenUsed/>
    <w:rsid w:val="00D507B3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D507B3"/>
  </w:style>
  <w:style w:type="character" w:customStyle="1" w:styleId="Ttulo4Char">
    <w:name w:val="Título 4 Char"/>
    <w:basedOn w:val="Fontepargpadro"/>
    <w:link w:val="Ttulo4"/>
    <w:rsid w:val="00D507B3"/>
    <w:rPr>
      <w:rFonts w:ascii="Tahoma" w:eastAsia="Times New Roman" w:hAnsi="Tahoma" w:cs="Times New Roman"/>
      <w:b/>
      <w:bCs/>
      <w:i/>
      <w:iCs/>
      <w:sz w:val="28"/>
      <w:szCs w:val="24"/>
      <w:lang w:val="x-none" w:eastAsia="x-none"/>
    </w:rPr>
  </w:style>
  <w:style w:type="table" w:styleId="Tabelacomgrade">
    <w:name w:val="Table Grid"/>
    <w:basedOn w:val="Tabelanormal"/>
    <w:uiPriority w:val="39"/>
    <w:rsid w:val="00792E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grafodaLista">
    <w:name w:val="List Paragraph"/>
    <w:basedOn w:val="Normal"/>
    <w:uiPriority w:val="34"/>
    <w:qFormat/>
    <w:rsid w:val="00FD3094"/>
    <w:pPr>
      <w:ind w:left="720"/>
      <w:contextualSpacing/>
    </w:pPr>
  </w:style>
  <w:style w:type="paragraph" w:customStyle="1" w:styleId="Default">
    <w:name w:val="Default"/>
    <w:rsid w:val="00575500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character" w:customStyle="1" w:styleId="Ttulo1Char">
    <w:name w:val="Título 1 Char"/>
    <w:basedOn w:val="Fontepargpadro"/>
    <w:link w:val="Ttulo1"/>
    <w:uiPriority w:val="9"/>
    <w:rsid w:val="003B08A1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styleId="Hyperlink">
    <w:name w:val="Hyperlink"/>
    <w:basedOn w:val="Fontepargpadro"/>
    <w:uiPriority w:val="99"/>
    <w:unhideWhenUsed/>
    <w:rsid w:val="006F67AD"/>
    <w:rPr>
      <w:color w:val="0563C1" w:themeColor="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6F67AD"/>
    <w:rPr>
      <w:color w:val="605E5C"/>
      <w:shd w:val="clear" w:color="auto" w:fill="E1DFDD"/>
    </w:rPr>
  </w:style>
  <w:style w:type="character" w:customStyle="1" w:styleId="Ttulo2Char">
    <w:name w:val="Título 2 Char"/>
    <w:basedOn w:val="Fontepargpadro"/>
    <w:link w:val="Ttulo2"/>
    <w:uiPriority w:val="9"/>
    <w:semiHidden/>
    <w:rsid w:val="00710CDE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56863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355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868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868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299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91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mailto:secretaria.aranoua@ifam.edu.br" TargetMode="External"/><Relationship Id="rId2" Type="http://schemas.openxmlformats.org/officeDocument/2006/relationships/image" Target="media/image4.png"/><Relationship Id="rId1" Type="http://schemas.openxmlformats.org/officeDocument/2006/relationships/image" Target="media/image3.png"/><Relationship Id="rId6" Type="http://schemas.openxmlformats.org/officeDocument/2006/relationships/hyperlink" Target="http://aranoua.ifam.edu.br" TargetMode="External"/><Relationship Id="rId5" Type="http://schemas.openxmlformats.org/officeDocument/2006/relationships/hyperlink" Target="mailto:secretaria.aranoua@ifam.edu.br" TargetMode="External"/><Relationship Id="rId4" Type="http://schemas.openxmlformats.org/officeDocument/2006/relationships/hyperlink" Target="http://aranoua.ifam.edu.br" TargetMode="Externa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uane%20Viana\Desktop\CTDI%20IFAM\5.%20Solicita&#231;&#227;o%20de%20Aquisi&#231;&#245;es%20ou%20Contrata&#231;&#245;es%20de%20Servi&#231;os.dotx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6C07EED-72E0-4812-9799-50D0D3DF3CC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5. Solicitação de Aquisições ou Contratações de Serviços</Template>
  <TotalTime>386</TotalTime>
  <Pages>2</Pages>
  <Words>650</Words>
  <Characters>3516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Antonio Siebra Lacerda</dc:creator>
  <cp:lastModifiedBy>SAMSUNG</cp:lastModifiedBy>
  <cp:revision>17</cp:revision>
  <dcterms:created xsi:type="dcterms:W3CDTF">2021-04-29T22:46:00Z</dcterms:created>
  <dcterms:modified xsi:type="dcterms:W3CDTF">2022-08-07T02:38:00Z</dcterms:modified>
</cp:coreProperties>
</file>